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2C" w:rsidRDefault="00467BC0">
      <w:pPr>
        <w:pStyle w:val="Titel"/>
      </w:pPr>
      <w:r>
        <w:t>Pflichtenheft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/>
      </w:tblPr>
      <w:tblGrid>
        <w:gridCol w:w="1020"/>
        <w:gridCol w:w="893"/>
        <w:gridCol w:w="1843"/>
        <w:gridCol w:w="1276"/>
        <w:gridCol w:w="3969"/>
      </w:tblGrid>
      <w:tr w:rsidR="005A212C">
        <w:tc>
          <w:tcPr>
            <w:tcW w:w="1020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893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Autor</w:t>
            </w:r>
          </w:p>
        </w:tc>
        <w:tc>
          <w:tcPr>
            <w:tcW w:w="1843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276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3969" w:type="dxa"/>
          </w:tcPr>
          <w:p w:rsidR="005A212C" w:rsidRDefault="005A212C">
            <w:pPr>
              <w:rPr>
                <w:i/>
              </w:rPr>
            </w:pPr>
            <w:r>
              <w:rPr>
                <w:i/>
              </w:rPr>
              <w:t>Kommentar</w:t>
            </w:r>
          </w:p>
        </w:tc>
      </w:tr>
      <w:tr w:rsidR="005A212C">
        <w:tc>
          <w:tcPr>
            <w:tcW w:w="1020" w:type="dxa"/>
          </w:tcPr>
          <w:p w:rsidR="005A212C" w:rsidRDefault="008614C5">
            <w:r>
              <w:t>1</w:t>
            </w:r>
            <w:r w:rsidR="005A212C">
              <w:t>.0</w:t>
            </w:r>
          </w:p>
        </w:tc>
        <w:tc>
          <w:tcPr>
            <w:tcW w:w="893" w:type="dxa"/>
          </w:tcPr>
          <w:p w:rsidR="005A212C" w:rsidRDefault="00716448">
            <w:r>
              <w:t>AS</w:t>
            </w:r>
          </w:p>
        </w:tc>
        <w:tc>
          <w:tcPr>
            <w:tcW w:w="1843" w:type="dxa"/>
          </w:tcPr>
          <w:p w:rsidR="005A212C" w:rsidRDefault="00404122">
            <w:fldSimple w:instr=" TIME \@ &quot;d. MMMM yyyy&quot; ">
              <w:r w:rsidR="005F0DA3">
                <w:rPr>
                  <w:noProof/>
                </w:rPr>
                <w:t>8. März 2017</w:t>
              </w:r>
            </w:fldSimple>
          </w:p>
        </w:tc>
        <w:tc>
          <w:tcPr>
            <w:tcW w:w="1276" w:type="dxa"/>
          </w:tcPr>
          <w:p w:rsidR="005A212C" w:rsidRDefault="005A212C">
            <w:r>
              <w:t>Entwurf</w:t>
            </w:r>
          </w:p>
        </w:tc>
        <w:tc>
          <w:tcPr>
            <w:tcW w:w="3969" w:type="dxa"/>
          </w:tcPr>
          <w:p w:rsidR="005A212C" w:rsidRDefault="008614C5">
            <w:r>
              <w:t>Version 1</w:t>
            </w:r>
            <w:r w:rsidR="00716448">
              <w:t>.0</w:t>
            </w:r>
          </w:p>
          <w:p w:rsidR="005A212C" w:rsidRDefault="005A212C"/>
        </w:tc>
      </w:tr>
      <w:tr w:rsidR="008614C5">
        <w:tc>
          <w:tcPr>
            <w:tcW w:w="1020" w:type="dxa"/>
          </w:tcPr>
          <w:p w:rsidR="008614C5" w:rsidRDefault="008614C5">
            <w:r>
              <w:t>2.0</w:t>
            </w:r>
          </w:p>
        </w:tc>
        <w:tc>
          <w:tcPr>
            <w:tcW w:w="893" w:type="dxa"/>
          </w:tcPr>
          <w:p w:rsidR="008614C5" w:rsidRDefault="008614C5">
            <w:r>
              <w:t>AS</w:t>
            </w:r>
          </w:p>
        </w:tc>
        <w:tc>
          <w:tcPr>
            <w:tcW w:w="1843" w:type="dxa"/>
          </w:tcPr>
          <w:p w:rsidR="008614C5" w:rsidRDefault="008614C5">
            <w:r>
              <w:t>27. Dez. 2016</w:t>
            </w:r>
          </w:p>
        </w:tc>
        <w:tc>
          <w:tcPr>
            <w:tcW w:w="1276" w:type="dxa"/>
          </w:tcPr>
          <w:p w:rsidR="008614C5" w:rsidRDefault="008614C5">
            <w:r>
              <w:t>Fertigste</w:t>
            </w:r>
            <w:r>
              <w:t>l</w:t>
            </w:r>
            <w:r>
              <w:t>lung</w:t>
            </w:r>
          </w:p>
        </w:tc>
        <w:tc>
          <w:tcPr>
            <w:tcW w:w="3969" w:type="dxa"/>
          </w:tcPr>
          <w:p w:rsidR="008614C5" w:rsidRDefault="008614C5">
            <w:r>
              <w:t>Version 2.0</w:t>
            </w:r>
          </w:p>
        </w:tc>
      </w:tr>
    </w:tbl>
    <w:p w:rsidR="00DD1267" w:rsidRDefault="00467BC0" w:rsidP="00DD1267">
      <w:pPr>
        <w:pStyle w:val="berschrift1"/>
        <w:numPr>
          <w:ilvl w:val="0"/>
          <w:numId w:val="0"/>
        </w:numPr>
      </w:pPr>
      <w:bookmarkStart w:id="0" w:name="_Toc470184414"/>
      <w:bookmarkStart w:id="1" w:name="_Toc470597533"/>
      <w:r>
        <w:t>Pflichtenheft</w:t>
      </w:r>
      <w:r w:rsidR="00DD1267" w:rsidRPr="00DD1267">
        <w:t xml:space="preserve">  Flitzer </w:t>
      </w:r>
      <w:proofErr w:type="spellStart"/>
      <w:r w:rsidR="00DD1267" w:rsidRPr="00DD1267">
        <w:t>Ges.m.b.H</w:t>
      </w:r>
      <w:bookmarkEnd w:id="0"/>
      <w:bookmarkEnd w:id="1"/>
      <w:proofErr w:type="spellEnd"/>
    </w:p>
    <w:p w:rsidR="00DD1267" w:rsidRPr="00EC25BF" w:rsidRDefault="00EC25BF" w:rsidP="00DD1267">
      <w:pPr>
        <w:rPr>
          <w:b/>
          <w:color w:val="548DD4" w:themeColor="text2" w:themeTint="99"/>
        </w:rPr>
      </w:pPr>
      <w:r w:rsidRPr="00EC25BF">
        <w:rPr>
          <w:b/>
          <w:color w:val="548DD4" w:themeColor="text2" w:themeTint="99"/>
        </w:rPr>
        <w:t>Simon Appel</w:t>
      </w:r>
    </w:p>
    <w:p w:rsidR="00DD1267" w:rsidRDefault="00DD1267" w:rsidP="00DD1267"/>
    <w:p w:rsidR="00DD1267" w:rsidRDefault="00DD1267" w:rsidP="00DD1267"/>
    <w:p w:rsidR="00DD1267" w:rsidRDefault="00DD1267" w:rsidP="00DD1267"/>
    <w:p w:rsidR="00DD1267" w:rsidRDefault="00DD1267" w:rsidP="00DD1267"/>
    <w:p w:rsidR="00DD1267" w:rsidRDefault="00DD1267" w:rsidP="00DD1267"/>
    <w:p w:rsidR="00DD1267" w:rsidRDefault="00DD1267" w:rsidP="00DD1267"/>
    <w:p w:rsidR="00EC25BF" w:rsidRDefault="00EC25BF"/>
    <w:p w:rsidR="00EC25BF" w:rsidRDefault="00EC25BF" w:rsidP="00DD1267">
      <w:pPr>
        <w:jc w:val="center"/>
      </w:pPr>
    </w:p>
    <w:p w:rsidR="00DD1267" w:rsidRDefault="00404122" w:rsidP="00DD1267">
      <w:pPr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1.1pt;margin-top:301.75pt;width:180.55pt;height:28.95pt;z-index:251660288;mso-width-percent:400;mso-height-percent:200;mso-width-percent:400;mso-height-percent:200;mso-width-relative:margin;mso-height-relative:margin" filled="f" stroked="f">
            <v:textbox style="mso-next-textbox:#_x0000_s1027;mso-fit-shape-to-text:t">
              <w:txbxContent>
                <w:p w:rsidR="00457F53" w:rsidRPr="00EC25BF" w:rsidRDefault="00457F53" w:rsidP="00EC25BF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27</w:t>
                  </w:r>
                  <w:r w:rsidRPr="00EC25BF">
                    <w:rPr>
                      <w:sz w:val="40"/>
                      <w:szCs w:val="40"/>
                    </w:rPr>
                    <w:t>.12.2016</w:t>
                  </w:r>
                </w:p>
              </w:txbxContent>
            </v:textbox>
          </v:shape>
        </w:pict>
      </w:r>
      <w:r w:rsidR="00DD1267">
        <w:rPr>
          <w:noProof/>
        </w:rPr>
        <w:drawing>
          <wp:inline distT="0" distB="0" distL="0" distR="0">
            <wp:extent cx="5710555" cy="4208829"/>
            <wp:effectExtent l="19050" t="0" r="4445" b="0"/>
            <wp:docPr id="1" name="Bild 1" descr="C:\Users\Admin\Pictures\csm_product_image_front_covers_b90362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sm_product_image_front_covers_b903623bb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26" cy="421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267" w:rsidRDefault="00DD1267" w:rsidP="00DD1267"/>
    <w:p w:rsidR="00DD1267" w:rsidRDefault="00DD1267" w:rsidP="00DD1267"/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04122">
        <w:fldChar w:fldCharType="begin"/>
      </w:r>
      <w:r w:rsidR="00125130">
        <w:instrText xml:space="preserve"> TOC \o "1-1" \h \z \u </w:instrText>
      </w:r>
      <w:r w:rsidRPr="00404122">
        <w:fldChar w:fldCharType="separate"/>
      </w:r>
      <w:hyperlink w:anchor="_Toc470597533" w:history="1">
        <w:r w:rsidR="00467BC0" w:rsidRPr="00485D93">
          <w:rPr>
            <w:rStyle w:val="Hyperlink"/>
            <w:noProof/>
          </w:rPr>
          <w:t>Pflichtenheft  Flitzer Ges.m.b.H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4" w:history="1">
        <w:r w:rsidR="00467BC0" w:rsidRPr="00485D93">
          <w:rPr>
            <w:rStyle w:val="Hyperlink"/>
            <w:noProof/>
          </w:rPr>
          <w:t>1 Zielbestimmung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5" w:history="1">
        <w:r w:rsidR="00467BC0" w:rsidRPr="00485D93">
          <w:rPr>
            <w:rStyle w:val="Hyperlink"/>
            <w:noProof/>
          </w:rPr>
          <w:t>2 Produkteinsatz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6" w:history="1">
        <w:r w:rsidR="00467BC0" w:rsidRPr="00485D93">
          <w:rPr>
            <w:rStyle w:val="Hyperlink"/>
            <w:noProof/>
          </w:rPr>
          <w:t>3 Produktumgebung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7" w:history="1">
        <w:r w:rsidR="00467BC0" w:rsidRPr="00485D93">
          <w:rPr>
            <w:rStyle w:val="Hyperlink"/>
            <w:noProof/>
          </w:rPr>
          <w:t>4 Produktfunktionen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8" w:history="1">
        <w:r w:rsidR="00467BC0" w:rsidRPr="00485D93">
          <w:rPr>
            <w:rStyle w:val="Hyperlink"/>
            <w:noProof/>
          </w:rPr>
          <w:t>5 Produktdaten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39" w:history="1">
        <w:r w:rsidR="00467BC0" w:rsidRPr="00485D93">
          <w:rPr>
            <w:rStyle w:val="Hyperlink"/>
            <w:noProof/>
          </w:rPr>
          <w:t>6 Produktleistungen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0" w:history="1">
        <w:r w:rsidR="00467BC0" w:rsidRPr="00485D93">
          <w:rPr>
            <w:rStyle w:val="Hyperlink"/>
            <w:noProof/>
          </w:rPr>
          <w:t>7 Benutzungsschnittstelle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1" w:history="1">
        <w:r w:rsidR="00467BC0" w:rsidRPr="00485D93">
          <w:rPr>
            <w:rStyle w:val="Hyperlink"/>
            <w:noProof/>
          </w:rPr>
          <w:t>8 Qualitätsbestimmung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2" w:history="1">
        <w:r w:rsidR="00467BC0" w:rsidRPr="00485D93">
          <w:rPr>
            <w:rStyle w:val="Hyperlink"/>
            <w:noProof/>
          </w:rPr>
          <w:t>9 Globale Testfälle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3" w:history="1">
        <w:r w:rsidR="00467BC0" w:rsidRPr="00485D93">
          <w:rPr>
            <w:rStyle w:val="Hyperlink"/>
            <w:noProof/>
          </w:rPr>
          <w:t>10 Entwicklungsumgebung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4" w:history="1">
        <w:r w:rsidR="00467BC0" w:rsidRPr="00485D93">
          <w:rPr>
            <w:rStyle w:val="Hyperlink"/>
            <w:noProof/>
          </w:rPr>
          <w:t>11 Termine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7BC0" w:rsidRDefault="0040412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597545" w:history="1">
        <w:r w:rsidR="00467BC0" w:rsidRPr="00485D93">
          <w:rPr>
            <w:rStyle w:val="Hyperlink"/>
            <w:noProof/>
          </w:rPr>
          <w:t>12 Sonstiges</w:t>
        </w:r>
        <w:r w:rsidR="00467B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7BC0">
          <w:rPr>
            <w:noProof/>
            <w:webHidden/>
          </w:rPr>
          <w:instrText xml:space="preserve"> PAGEREF _Toc470597545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7BC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1267" w:rsidRDefault="00404122" w:rsidP="00DD1267">
      <w:r>
        <w:fldChar w:fldCharType="end"/>
      </w:r>
    </w:p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Default="00125130" w:rsidP="00DD1267"/>
    <w:p w:rsidR="00125130" w:rsidRPr="00DD1267" w:rsidRDefault="00125130" w:rsidP="00DD1267"/>
    <w:p w:rsidR="005A212C" w:rsidRDefault="005A212C" w:rsidP="00DD1267">
      <w:pPr>
        <w:pStyle w:val="berschrift1"/>
      </w:pPr>
      <w:bookmarkStart w:id="2" w:name="_Toc470184415"/>
      <w:bookmarkStart w:id="3" w:name="_Toc470597534"/>
      <w:r>
        <w:lastRenderedPageBreak/>
        <w:t>Zielbestimmung</w:t>
      </w:r>
      <w:bookmarkEnd w:id="2"/>
      <w:bookmarkEnd w:id="3"/>
    </w:p>
    <w:p w:rsidR="005A212C" w:rsidRDefault="005A212C">
      <w:pPr>
        <w:pStyle w:val="berschrift2"/>
      </w:pPr>
      <w:bookmarkStart w:id="4" w:name="_Toc470184416"/>
      <w:proofErr w:type="spellStart"/>
      <w:r>
        <w:t>Musskriterien</w:t>
      </w:r>
      <w:bookmarkEnd w:id="4"/>
      <w:proofErr w:type="spellEnd"/>
    </w:p>
    <w:p w:rsidR="00987AC7" w:rsidRPr="001630FB" w:rsidRDefault="00987AC7" w:rsidP="00987AC7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1.1.1 Datenbank</w:t>
      </w:r>
    </w:p>
    <w:p w:rsidR="00987AC7" w:rsidRDefault="00987AC7" w:rsidP="00987AC7">
      <w:r>
        <w:t>Die in der Machbarkeitsstudie beschriebenen Funktionen /F10/ bis /F50/ müssen impleme</w:t>
      </w:r>
      <w:r>
        <w:t>n</w:t>
      </w:r>
      <w:r>
        <w:t>tiert werden.</w:t>
      </w:r>
    </w:p>
    <w:p w:rsidR="00987AC7" w:rsidRPr="00987AC7" w:rsidRDefault="00987AC7" w:rsidP="00987AC7">
      <w:pPr>
        <w:rPr>
          <w:color w:val="548DD4" w:themeColor="text2" w:themeTint="99"/>
          <w:sz w:val="28"/>
          <w:szCs w:val="28"/>
        </w:rPr>
      </w:pPr>
      <w:r w:rsidRPr="00987AC7">
        <w:rPr>
          <w:color w:val="548DD4" w:themeColor="text2" w:themeTint="99"/>
          <w:sz w:val="28"/>
          <w:szCs w:val="28"/>
        </w:rPr>
        <w:t>/LF10/ Kundendaten speichern</w:t>
      </w:r>
    </w:p>
    <w:p w:rsidR="00987AC7" w:rsidRDefault="00987AC7" w:rsidP="00987AC7">
      <w:r>
        <w:t>Die Benutzerdaten können gespeichert werden.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/LF20/ Autodaten speichern</w:t>
      </w:r>
    </w:p>
    <w:p w:rsidR="00987AC7" w:rsidRDefault="00987AC7" w:rsidP="00987AC7">
      <w:r w:rsidRPr="00987AC7">
        <w:t>Alle Daten der Autos müssen gespeichert werden.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 xml:space="preserve">/LF30/ Verfügbarkeit speichern  </w:t>
      </w:r>
    </w:p>
    <w:p w:rsidR="00987AC7" w:rsidRDefault="00987AC7" w:rsidP="00987AC7">
      <w:r w:rsidRPr="00987AC7">
        <w:t>Verfügbarkeit muss gespeichert werden können.</w:t>
      </w:r>
    </w:p>
    <w:p w:rsidR="00987AC7" w:rsidRPr="001630FB" w:rsidRDefault="00987AC7" w:rsidP="00987AC7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1.1.2 Webseite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/LF110/ Kundenregistration annehmen</w:t>
      </w:r>
    </w:p>
    <w:p w:rsidR="00987AC7" w:rsidRDefault="00987AC7" w:rsidP="00987AC7">
      <w:r w:rsidRPr="00987AC7">
        <w:t>Kunde muss sich registrieren können.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/LF120/ Autodaten anzeigen</w:t>
      </w:r>
    </w:p>
    <w:p w:rsidR="00987AC7" w:rsidRDefault="00987AC7" w:rsidP="00987AC7">
      <w:r w:rsidRPr="00987AC7">
        <w:t>Alle Daten der Autos sind sichtbar.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/LF130/ Verfügbarkeit anzeigen</w:t>
      </w:r>
    </w:p>
    <w:p w:rsidR="00987AC7" w:rsidRDefault="00987AC7" w:rsidP="00987AC7">
      <w:r w:rsidRPr="00987AC7">
        <w:t>Verfügbarkeit muss sichtbar sein.</w:t>
      </w:r>
    </w:p>
    <w:p w:rsidR="00987AC7" w:rsidRPr="002A653A" w:rsidRDefault="00987AC7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/LF140/ Firmeninformationen anzeigen</w:t>
      </w:r>
    </w:p>
    <w:p w:rsidR="00987AC7" w:rsidRDefault="00987AC7" w:rsidP="00987AC7">
      <w:r w:rsidRPr="00987AC7">
        <w:t>Informationen über die Firma sind sichtbar.</w:t>
      </w:r>
    </w:p>
    <w:p w:rsidR="001630FB" w:rsidRDefault="001630FB" w:rsidP="00987AC7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1.1.3 Schulungsprogramm</w:t>
      </w:r>
    </w:p>
    <w:p w:rsidR="001630FB" w:rsidRPr="002A653A" w:rsidRDefault="001630FB" w:rsidP="00987AC7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/LF210/ Neue-Funktionen erklärt</w:t>
      </w:r>
    </w:p>
    <w:p w:rsidR="001630FB" w:rsidRDefault="001630FB" w:rsidP="00987AC7">
      <w:r w:rsidRPr="001630FB">
        <w:t>Neue Funktionen des Datenbankprogramms werden erklärt.</w:t>
      </w:r>
    </w:p>
    <w:p w:rsidR="001630FB" w:rsidRDefault="005A212C" w:rsidP="001630FB">
      <w:pPr>
        <w:pStyle w:val="berschrift2"/>
      </w:pPr>
      <w:bookmarkStart w:id="5" w:name="_Toc470184417"/>
      <w:r>
        <w:t>Wunschkriterien</w:t>
      </w:r>
      <w:bookmarkEnd w:id="5"/>
    </w:p>
    <w:p w:rsidR="001630FB" w:rsidRPr="001630FB" w:rsidRDefault="001630FB" w:rsidP="001630FB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1.2.1 Webseite</w:t>
      </w:r>
    </w:p>
    <w:p w:rsidR="001630FB" w:rsidRPr="002A653A" w:rsidRDefault="001630FB" w:rsidP="001630FB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/LF150/ Auto auf der Webseite mieten</w:t>
      </w:r>
    </w:p>
    <w:p w:rsidR="001630FB" w:rsidRDefault="001630FB" w:rsidP="001630FB">
      <w:r>
        <w:t>Mieten eines Autos auf der Webseite</w:t>
      </w:r>
    </w:p>
    <w:p w:rsidR="001630FB" w:rsidRPr="001630FB" w:rsidRDefault="001630FB" w:rsidP="001630FB">
      <w:pPr>
        <w:rPr>
          <w:rFonts w:ascii="Arial" w:hAnsi="Arial"/>
          <w:b/>
        </w:rPr>
      </w:pPr>
      <w:r w:rsidRPr="001630FB">
        <w:rPr>
          <w:rFonts w:ascii="Arial" w:hAnsi="Arial"/>
          <w:b/>
        </w:rPr>
        <w:t>1.2.2 Schulungsprogramm</w:t>
      </w:r>
    </w:p>
    <w:p w:rsidR="001630FB" w:rsidRPr="002A653A" w:rsidRDefault="001630FB" w:rsidP="001630FB">
      <w:pPr>
        <w:rPr>
          <w:color w:val="548DD4" w:themeColor="text2" w:themeTint="99"/>
          <w:sz w:val="28"/>
          <w:szCs w:val="28"/>
        </w:rPr>
      </w:pPr>
      <w:r w:rsidRPr="002A653A">
        <w:rPr>
          <w:color w:val="548DD4" w:themeColor="text2" w:themeTint="99"/>
          <w:sz w:val="28"/>
          <w:szCs w:val="28"/>
        </w:rPr>
        <w:t>/LF220/ Alte-Funktionen erklärt</w:t>
      </w:r>
    </w:p>
    <w:p w:rsidR="001630FB" w:rsidRPr="001630FB" w:rsidRDefault="001630FB" w:rsidP="001630FB">
      <w:r w:rsidRPr="001630FB">
        <w:t>Alte Funktionen werden noch einmal erklärt.</w:t>
      </w:r>
    </w:p>
    <w:p w:rsidR="001630FB" w:rsidRDefault="001630FB" w:rsidP="001630FB"/>
    <w:p w:rsidR="00202798" w:rsidRDefault="00202798" w:rsidP="001630FB"/>
    <w:p w:rsidR="002A653A" w:rsidRPr="001630FB" w:rsidRDefault="002A653A" w:rsidP="001630FB"/>
    <w:p w:rsidR="002A653A" w:rsidRDefault="002A653A" w:rsidP="002A653A">
      <w:pPr>
        <w:pStyle w:val="berschrift2"/>
        <w:numPr>
          <w:ilvl w:val="0"/>
          <w:numId w:val="0"/>
        </w:numPr>
      </w:pPr>
      <w:bookmarkStart w:id="6" w:name="_Toc470184418"/>
    </w:p>
    <w:p w:rsidR="005A212C" w:rsidRDefault="005A212C">
      <w:pPr>
        <w:pStyle w:val="berschrift2"/>
      </w:pPr>
      <w:r>
        <w:t>Abgrenzungskriterien</w:t>
      </w:r>
      <w:bookmarkEnd w:id="6"/>
    </w:p>
    <w:p w:rsidR="00202798" w:rsidRPr="00202798" w:rsidRDefault="00202798" w:rsidP="00202798">
      <w:pPr>
        <w:pStyle w:val="Listenabsatz"/>
        <w:numPr>
          <w:ilvl w:val="0"/>
          <w:numId w:val="24"/>
        </w:numPr>
        <w:rPr>
          <w:rFonts w:ascii="Arial" w:hAnsi="Arial"/>
          <w:b/>
        </w:rPr>
      </w:pPr>
      <w:r w:rsidRPr="00202798">
        <w:rPr>
          <w:rFonts w:ascii="Arial" w:hAnsi="Arial"/>
          <w:b/>
        </w:rPr>
        <w:t xml:space="preserve">Vermietung durch eine </w:t>
      </w:r>
      <w:proofErr w:type="spellStart"/>
      <w:r w:rsidRPr="00202798">
        <w:rPr>
          <w:rFonts w:ascii="Arial" w:hAnsi="Arial"/>
          <w:b/>
        </w:rPr>
        <w:t>App</w:t>
      </w:r>
      <w:proofErr w:type="spellEnd"/>
      <w:r w:rsidRPr="00202798">
        <w:rPr>
          <w:rFonts w:ascii="Arial" w:hAnsi="Arial"/>
          <w:b/>
        </w:rPr>
        <w:t xml:space="preserve"> </w:t>
      </w:r>
    </w:p>
    <w:p w:rsidR="004C37B1" w:rsidRPr="004C37B1" w:rsidRDefault="00202798" w:rsidP="00202798">
      <w:pPr>
        <w:pStyle w:val="Listenabsatz"/>
      </w:pPr>
      <w:r w:rsidRPr="00202798">
        <w:t xml:space="preserve">An die Vermietung durch eine </w:t>
      </w:r>
      <w:proofErr w:type="spellStart"/>
      <w:r w:rsidRPr="00202798">
        <w:t>App</w:t>
      </w:r>
      <w:proofErr w:type="spellEnd"/>
      <w:r w:rsidRPr="00202798">
        <w:t xml:space="preserve"> wird noch nicht gedacht, da zuerst einmal alles auf informationsunterstützt umgesetzt wird. Die </w:t>
      </w:r>
      <w:proofErr w:type="spellStart"/>
      <w:r w:rsidRPr="00202798">
        <w:t>App</w:t>
      </w:r>
      <w:proofErr w:type="spellEnd"/>
      <w:r w:rsidRPr="00202798">
        <w:t xml:space="preserve"> könnte man in 2 Jahren mit einem neuen Projektantrag umsetzten.</w:t>
      </w:r>
    </w:p>
    <w:p w:rsidR="005A212C" w:rsidRDefault="005A212C" w:rsidP="004C37B1">
      <w:pPr>
        <w:pStyle w:val="berschrift1"/>
      </w:pPr>
      <w:bookmarkStart w:id="7" w:name="_Toc470184419"/>
      <w:bookmarkStart w:id="8" w:name="_Toc470597535"/>
      <w:r>
        <w:t>Produkteinsatz</w:t>
      </w:r>
      <w:bookmarkEnd w:id="7"/>
      <w:bookmarkEnd w:id="8"/>
    </w:p>
    <w:p w:rsidR="00112DA9" w:rsidRPr="00112DA9" w:rsidRDefault="00112DA9" w:rsidP="00112DA9">
      <w:pPr>
        <w:pStyle w:val="berschrift2"/>
        <w:rPr>
          <w:kern w:val="28"/>
        </w:rPr>
      </w:pPr>
      <w:r w:rsidRPr="00112DA9">
        <w:rPr>
          <w:kern w:val="28"/>
        </w:rPr>
        <w:t xml:space="preserve"> Datenbankprogramm</w:t>
      </w:r>
    </w:p>
    <w:p w:rsidR="005A212C" w:rsidRDefault="00112DA9" w:rsidP="00112DA9">
      <w:pPr>
        <w:ind w:left="360"/>
      </w:pPr>
      <w:r w:rsidRPr="00112DA9">
        <w:rPr>
          <w:color w:val="548DD4" w:themeColor="text2" w:themeTint="99"/>
        </w:rPr>
        <w:t>Zielgruppe:</w:t>
      </w:r>
      <w:r>
        <w:t xml:space="preserve"> Mitarbeiter der Firma Flitzer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>Anwendungsbereich:</w:t>
      </w:r>
      <w:r>
        <w:t xml:space="preserve"> Mitarbeiter bedienen das Programm, um die Daten in die Datenbank 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 xml:space="preserve">                                   </w:t>
      </w:r>
      <w:r>
        <w:t>einzutragen.</w:t>
      </w:r>
    </w:p>
    <w:p w:rsidR="00112DA9" w:rsidRDefault="00112DA9" w:rsidP="00112DA9">
      <w:pPr>
        <w:ind w:left="360"/>
      </w:pPr>
      <w:r w:rsidRPr="00112DA9">
        <w:rPr>
          <w:color w:val="548DD4" w:themeColor="text2" w:themeTint="99"/>
        </w:rPr>
        <w:t xml:space="preserve">Betriebsbedingungen: </w:t>
      </w:r>
      <w:r w:rsidRPr="00112DA9">
        <w:t>Das Programm läuft auf</w:t>
      </w:r>
      <w:r>
        <w:t xml:space="preserve"> den neuen PCs der Firma Flitzer</w:t>
      </w:r>
      <w:r w:rsidRPr="00112DA9">
        <w:t>.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 xml:space="preserve">Erläuterung: </w:t>
      </w:r>
      <w:r w:rsidRPr="00112DA9">
        <w:t>Die Mitarbeiter bedienen das Programm um für die Kunden Autos zu mieten oder die Daten und Verfügbarkeit der Autos in die Datenbank einzutragen.</w:t>
      </w:r>
    </w:p>
    <w:p w:rsidR="00112DA9" w:rsidRDefault="00112DA9" w:rsidP="00112DA9">
      <w:pPr>
        <w:pStyle w:val="berschrift2"/>
      </w:pPr>
      <w:r>
        <w:t>Webseite</w:t>
      </w:r>
    </w:p>
    <w:p w:rsidR="00112DA9" w:rsidRDefault="00112DA9" w:rsidP="00112DA9">
      <w:pPr>
        <w:ind w:left="360"/>
      </w:pPr>
      <w:r w:rsidRPr="00112DA9">
        <w:rPr>
          <w:color w:val="548DD4" w:themeColor="text2" w:themeTint="99"/>
        </w:rPr>
        <w:t>Zielgruppe:</w:t>
      </w:r>
      <w:r>
        <w:t xml:space="preserve"> Mitarbeiter der Firma Flitzer und Kunden</w:t>
      </w:r>
    </w:p>
    <w:p w:rsidR="00112DA9" w:rsidRDefault="00112DA9" w:rsidP="00112DA9">
      <w:pPr>
        <w:ind w:left="360"/>
      </w:pPr>
      <w:r>
        <w:rPr>
          <w:color w:val="548DD4" w:themeColor="text2" w:themeTint="99"/>
        </w:rPr>
        <w:t>Anwendungsbereich:</w:t>
      </w:r>
      <w:r>
        <w:t xml:space="preserve"> Alle Personen können sich die Daten der Autos ansehen.</w:t>
      </w:r>
    </w:p>
    <w:p w:rsidR="00112DA9" w:rsidRDefault="00112DA9" w:rsidP="00112DA9">
      <w:pPr>
        <w:ind w:left="360"/>
      </w:pPr>
      <w:r w:rsidRPr="00112DA9">
        <w:rPr>
          <w:color w:val="548DD4" w:themeColor="text2" w:themeTint="99"/>
        </w:rPr>
        <w:t xml:space="preserve">Betriebsbedingungen: </w:t>
      </w:r>
      <w:r>
        <w:t>Die Webseite ist verfügbar für alle Geräte mit Internetverbindung.</w:t>
      </w:r>
    </w:p>
    <w:p w:rsidR="00EC12CF" w:rsidRDefault="00112DA9" w:rsidP="00EC12CF">
      <w:pPr>
        <w:ind w:left="360"/>
      </w:pPr>
      <w:r>
        <w:rPr>
          <w:color w:val="548DD4" w:themeColor="text2" w:themeTint="99"/>
        </w:rPr>
        <w:t xml:space="preserve">Erläuterung: </w:t>
      </w:r>
      <w:r w:rsidR="00EC12CF">
        <w:t xml:space="preserve">Dadurch, dass man eine Webseite hat, kann sich jeder über die </w:t>
      </w:r>
    </w:p>
    <w:p w:rsidR="00112DA9" w:rsidRDefault="00EC12CF" w:rsidP="00EC12CF">
      <w:pPr>
        <w:ind w:left="360"/>
      </w:pPr>
      <w:r>
        <w:t xml:space="preserve">verschiedensten Angebote der Firma informieren. </w:t>
      </w:r>
      <w:proofErr w:type="spellStart"/>
      <w:r>
        <w:t>Weiters</w:t>
      </w:r>
      <w:proofErr w:type="spellEnd"/>
      <w:r>
        <w:t xml:space="preserve"> ist auch die Geschichte der Firma „</w:t>
      </w:r>
      <w:proofErr w:type="spellStart"/>
      <w:r>
        <w:t>ansehbar</w:t>
      </w:r>
      <w:proofErr w:type="spellEnd"/>
      <w:r>
        <w:t>“.</w:t>
      </w:r>
    </w:p>
    <w:p w:rsidR="00EC12CF" w:rsidRDefault="00EC12CF" w:rsidP="00EC12CF">
      <w:pPr>
        <w:pStyle w:val="berschrift2"/>
      </w:pPr>
      <w:r>
        <w:t>Schulungsprogramm</w:t>
      </w:r>
    </w:p>
    <w:p w:rsidR="00EC12CF" w:rsidRDefault="00EC12CF" w:rsidP="00EC12CF">
      <w:pPr>
        <w:ind w:left="360"/>
      </w:pPr>
      <w:r w:rsidRPr="00112DA9">
        <w:rPr>
          <w:color w:val="548DD4" w:themeColor="text2" w:themeTint="99"/>
        </w:rPr>
        <w:t>Zielgruppe:</w:t>
      </w:r>
      <w:r>
        <w:t xml:space="preserve"> Mitarbeiter der Firma Flitzer</w:t>
      </w:r>
    </w:p>
    <w:p w:rsidR="00EC12CF" w:rsidRDefault="00EC12CF" w:rsidP="00EC12CF">
      <w:pPr>
        <w:ind w:left="360"/>
      </w:pPr>
      <w:r>
        <w:rPr>
          <w:color w:val="548DD4" w:themeColor="text2" w:themeTint="99"/>
        </w:rPr>
        <w:t>Anwendungsbereich:</w:t>
      </w:r>
      <w:r>
        <w:t xml:space="preserve"> Mitarbeiter bedienen das Programm, um sich mit den Funktionen des Datenbankprogramms vertraut zu machen</w:t>
      </w:r>
    </w:p>
    <w:p w:rsidR="00EC12CF" w:rsidRDefault="00EC12CF" w:rsidP="00EC12CF">
      <w:pPr>
        <w:ind w:left="360"/>
      </w:pPr>
      <w:r w:rsidRPr="00112DA9">
        <w:rPr>
          <w:color w:val="548DD4" w:themeColor="text2" w:themeTint="99"/>
        </w:rPr>
        <w:t xml:space="preserve">Betriebsbedingungen: </w:t>
      </w:r>
      <w:r>
        <w:t>Die Mitarbeiter nutzen dieses Programm bevor sie mit dem echten Datenbankprogramm arbeiten.</w:t>
      </w:r>
    </w:p>
    <w:p w:rsidR="00EC12CF" w:rsidRDefault="00EC12CF" w:rsidP="00EC12CF">
      <w:pPr>
        <w:ind w:left="360"/>
      </w:pPr>
      <w:r>
        <w:rPr>
          <w:color w:val="548DD4" w:themeColor="text2" w:themeTint="99"/>
        </w:rPr>
        <w:t xml:space="preserve">Erläuterung: </w:t>
      </w:r>
      <w:r>
        <w:t>Durch dieses Programm können die Mitarbeiter alte und neue Funktionen des Datenbankprogramms kennenlernen.</w:t>
      </w:r>
    </w:p>
    <w:p w:rsidR="00EC12CF" w:rsidRPr="00EC12CF" w:rsidRDefault="00EC12CF" w:rsidP="00EC12CF"/>
    <w:p w:rsidR="00112DA9" w:rsidRPr="00112DA9" w:rsidRDefault="00112DA9" w:rsidP="00112DA9"/>
    <w:p w:rsidR="00112DA9" w:rsidRDefault="00112DA9" w:rsidP="00112DA9">
      <w:pPr>
        <w:ind w:left="360"/>
        <w:rPr>
          <w:rFonts w:ascii="Arial" w:hAnsi="Arial"/>
          <w:b/>
          <w:kern w:val="28"/>
          <w:sz w:val="28"/>
        </w:rPr>
      </w:pPr>
    </w:p>
    <w:p w:rsidR="00EC12CF" w:rsidRPr="00112DA9" w:rsidRDefault="00EC12CF" w:rsidP="00112DA9">
      <w:pPr>
        <w:ind w:left="360"/>
        <w:rPr>
          <w:rFonts w:ascii="Arial" w:hAnsi="Arial"/>
          <w:b/>
          <w:kern w:val="28"/>
          <w:sz w:val="28"/>
        </w:rPr>
      </w:pPr>
    </w:p>
    <w:p w:rsidR="00112DA9" w:rsidRPr="00112DA9" w:rsidRDefault="00112DA9" w:rsidP="00112DA9">
      <w:pPr>
        <w:ind w:left="360"/>
        <w:rPr>
          <w:color w:val="548DD4" w:themeColor="text2" w:themeTint="99"/>
        </w:rPr>
      </w:pPr>
    </w:p>
    <w:p w:rsidR="005A212C" w:rsidRDefault="005A212C">
      <w:pPr>
        <w:pStyle w:val="berschrift1"/>
      </w:pPr>
      <w:bookmarkStart w:id="9" w:name="_Toc470184423"/>
      <w:bookmarkStart w:id="10" w:name="_Toc470597536"/>
      <w:r>
        <w:lastRenderedPageBreak/>
        <w:t>Produktumgebung</w:t>
      </w:r>
      <w:bookmarkEnd w:id="9"/>
      <w:bookmarkEnd w:id="10"/>
    </w:p>
    <w:p w:rsidR="005A212C" w:rsidRDefault="00EC12CF">
      <w:r>
        <w:t>Hier wird auf das Datenbankprogramm eingegangen.</w:t>
      </w:r>
    </w:p>
    <w:p w:rsidR="005A212C" w:rsidRDefault="005A212C">
      <w:pPr>
        <w:pStyle w:val="berschrift2"/>
      </w:pPr>
      <w:bookmarkStart w:id="11" w:name="_Toc470184424"/>
      <w:r>
        <w:t>Software</w:t>
      </w:r>
      <w:bookmarkEnd w:id="11"/>
    </w:p>
    <w:p w:rsidR="005A212C" w:rsidRDefault="00EC12CF">
      <w:r>
        <w:t>Windows 10 mit SQL Datenbank.</w:t>
      </w:r>
    </w:p>
    <w:p w:rsidR="005A212C" w:rsidRDefault="005A212C">
      <w:pPr>
        <w:pStyle w:val="berschrift2"/>
      </w:pPr>
      <w:bookmarkStart w:id="12" w:name="_Toc470184425"/>
      <w:r>
        <w:t>Hardware</w:t>
      </w:r>
      <w:bookmarkEnd w:id="12"/>
    </w:p>
    <w:p w:rsidR="005A212C" w:rsidRDefault="00EC12CF">
      <w:r>
        <w:t>Bildschirm,20GB Speicherplatz.</w:t>
      </w:r>
    </w:p>
    <w:p w:rsidR="005A212C" w:rsidRDefault="005A212C">
      <w:pPr>
        <w:pStyle w:val="berschrift2"/>
      </w:pPr>
      <w:bookmarkStart w:id="13" w:name="_Toc470184426"/>
      <w:r>
        <w:t>Orgware</w:t>
      </w:r>
      <w:bookmarkEnd w:id="13"/>
    </w:p>
    <w:p w:rsidR="005A212C" w:rsidRDefault="00EC12CF">
      <w:r>
        <w:t>LAN</w:t>
      </w:r>
    </w:p>
    <w:p w:rsidR="005A212C" w:rsidRDefault="005A212C">
      <w:pPr>
        <w:pStyle w:val="berschrift2"/>
      </w:pPr>
      <w:bookmarkStart w:id="14" w:name="_Toc470184427"/>
      <w:r>
        <w:t>Produkt-Schnittstellen</w:t>
      </w:r>
      <w:bookmarkEnd w:id="14"/>
    </w:p>
    <w:p w:rsidR="005A212C" w:rsidRDefault="00EC12CF">
      <w:r>
        <w:t>Schnittstelle zum Server</w:t>
      </w:r>
    </w:p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B070C8" w:rsidRDefault="00B070C8"/>
    <w:p w:rsidR="005A212C" w:rsidRDefault="005A212C">
      <w:pPr>
        <w:pStyle w:val="berschrift1"/>
      </w:pPr>
      <w:bookmarkStart w:id="15" w:name="_Toc470184428"/>
      <w:bookmarkStart w:id="16" w:name="_Toc470597537"/>
      <w:r>
        <w:lastRenderedPageBreak/>
        <w:t>Produktfunktionen</w:t>
      </w:r>
      <w:bookmarkEnd w:id="15"/>
      <w:bookmarkEnd w:id="16"/>
    </w:p>
    <w:p w:rsidR="00B070C8" w:rsidRDefault="00B070C8" w:rsidP="00B070C8">
      <w:pPr>
        <w:pStyle w:val="berschrift2"/>
      </w:pPr>
      <w:r>
        <w:t xml:space="preserve">Aktivitätsdiagramm </w:t>
      </w:r>
    </w:p>
    <w:p w:rsidR="00B070C8" w:rsidRPr="00B070C8" w:rsidRDefault="00B070C8" w:rsidP="00B070C8"/>
    <w:p w:rsidR="00B070C8" w:rsidRPr="00B070C8" w:rsidRDefault="00B070C8" w:rsidP="00B070C8">
      <w:r>
        <w:object w:dxaOrig="11713" w:dyaOrig="19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600.75pt" o:ole="">
            <v:imagedata r:id="rId9" o:title=""/>
          </v:shape>
          <o:OLEObject Type="Embed" ProgID="Visio.Drawing.15" ShapeID="_x0000_i1025" DrawAspect="Content" ObjectID="_1550495076" r:id="rId10"/>
        </w:object>
      </w:r>
    </w:p>
    <w:p w:rsidR="00B070C8" w:rsidRDefault="00B070C8" w:rsidP="00B070C8">
      <w:pPr>
        <w:pStyle w:val="berschrift2"/>
      </w:pPr>
      <w:r>
        <w:lastRenderedPageBreak/>
        <w:t>Datenbankprogramm</w:t>
      </w:r>
    </w:p>
    <w:p w:rsidR="00B070C8" w:rsidRDefault="00B070C8" w:rsidP="00B070C8">
      <w:pPr>
        <w:pStyle w:val="berschrift3"/>
        <w:spacing w:before="240"/>
        <w:rPr>
          <w:i w:val="0"/>
        </w:rPr>
      </w:pPr>
      <w:r w:rsidRPr="00B070C8">
        <w:rPr>
          <w:i w:val="0"/>
        </w:rPr>
        <w:t>Kundendaten speichern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B070C8" w:rsidTr="0063791B">
        <w:tc>
          <w:tcPr>
            <w:tcW w:w="4605" w:type="dxa"/>
            <w:tcBorders>
              <w:right w:val="nil"/>
            </w:tcBorders>
          </w:tcPr>
          <w:p w:rsidR="00B070C8" w:rsidRDefault="00B070C8" w:rsidP="00B070C8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B070C8" w:rsidRDefault="00B070C8" w:rsidP="00B070C8"/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63791B" w:rsidRDefault="0063791B" w:rsidP="0063791B">
            <w:pPr>
              <w:rPr>
                <w:color w:val="548DD4" w:themeColor="text2" w:themeTint="99"/>
                <w:szCs w:val="24"/>
              </w:rPr>
            </w:pPr>
            <w:r w:rsidRPr="0063791B">
              <w:rPr>
                <w:color w:val="548DD4" w:themeColor="text2" w:themeTint="99"/>
                <w:szCs w:val="24"/>
              </w:rPr>
              <w:t>/LF10/ Kundendaten speichern</w:t>
            </w:r>
          </w:p>
          <w:p w:rsidR="00B070C8" w:rsidRDefault="00B070C8" w:rsidP="00B070C8"/>
        </w:tc>
      </w:tr>
      <w:tr w:rsidR="00B070C8" w:rsidTr="0063791B">
        <w:tc>
          <w:tcPr>
            <w:tcW w:w="4605" w:type="dxa"/>
          </w:tcPr>
          <w:p w:rsidR="00B070C8" w:rsidRDefault="00B070C8" w:rsidP="0063791B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63791B">
            <w:r>
              <w:t>Anwendungsfall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Die Kundendaten werden in die Datenbank eingetragen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E508A" w:rsidRDefault="004E508A" w:rsidP="004E508A">
            <w:pPr>
              <w:pStyle w:val="Listenabsatz"/>
              <w:numPr>
                <w:ilvl w:val="0"/>
                <w:numId w:val="27"/>
              </w:numPr>
            </w:pPr>
            <w:r w:rsidRPr="004E508A">
              <w:t>Kunde erstel</w:t>
            </w:r>
            <w:r>
              <w:t>lt ein Konto auf der Webseite.</w:t>
            </w:r>
          </w:p>
          <w:p w:rsidR="00B070C8" w:rsidRDefault="004E508A" w:rsidP="004E508A">
            <w:pPr>
              <w:pStyle w:val="Listenabsatz"/>
              <w:numPr>
                <w:ilvl w:val="0"/>
                <w:numId w:val="27"/>
              </w:numPr>
            </w:pPr>
            <w:r w:rsidRPr="004E508A">
              <w:t>Kunde wird bei der Vermietungsstelle registriert.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r>
              <w:t>Kunde ist in der Datenbank vorhanden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Mitarbeiter, Kunde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r>
              <w:t>Vorname, Nachname, E-Mail, Adresse, Wohnanschrift, Telefonnummer, Passwort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r>
              <w:t>Kunde ist noch nicht registriert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Kunde ist registriert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4E508A">
            <w:pPr>
              <w:pStyle w:val="Listenabsatz"/>
              <w:numPr>
                <w:ilvl w:val="0"/>
                <w:numId w:val="28"/>
              </w:numPr>
            </w:pPr>
            <w:r>
              <w:t>Kunde gibt seine Daten ein.</w:t>
            </w:r>
          </w:p>
          <w:p w:rsidR="004E508A" w:rsidRDefault="004E508A" w:rsidP="004E508A">
            <w:pPr>
              <w:pStyle w:val="Listenabsatz"/>
              <w:numPr>
                <w:ilvl w:val="0"/>
                <w:numId w:val="28"/>
              </w:numPr>
            </w:pPr>
            <w:r>
              <w:t>Daten werden überprüft</w:t>
            </w:r>
          </w:p>
          <w:p w:rsidR="004E508A" w:rsidRDefault="004E508A" w:rsidP="004E508A">
            <w:pPr>
              <w:pStyle w:val="Listenabsatz"/>
              <w:numPr>
                <w:ilvl w:val="0"/>
                <w:numId w:val="28"/>
              </w:numPr>
            </w:pPr>
            <w:r>
              <w:t>Kunde wird in die Datenbank eing</w:t>
            </w:r>
            <w:r>
              <w:t>e</w:t>
            </w:r>
            <w:r>
              <w:t>tragen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gering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mittel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 w:rsidRPr="004E508A">
              <w:t>hohe Priorität, unverzichtbar</w:t>
            </w:r>
          </w:p>
        </w:tc>
      </w:tr>
      <w:tr w:rsidR="00B070C8" w:rsidTr="0063791B">
        <w:tc>
          <w:tcPr>
            <w:tcW w:w="4605" w:type="dxa"/>
          </w:tcPr>
          <w:p w:rsidR="00B070C8" w:rsidRDefault="00B070C8" w:rsidP="00B070C8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B070C8" w:rsidRDefault="004E508A" w:rsidP="00B070C8">
            <w:r>
              <w:t>Release 0.5</w:t>
            </w:r>
          </w:p>
        </w:tc>
      </w:tr>
    </w:tbl>
    <w:p w:rsidR="00B070C8" w:rsidRDefault="00B070C8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Pr="001A02B2" w:rsidRDefault="001A02B2" w:rsidP="00125130">
      <w:pPr>
        <w:pStyle w:val="berschrift3"/>
        <w:spacing w:before="240"/>
        <w:rPr>
          <w:i w:val="0"/>
        </w:rPr>
      </w:pPr>
      <w:r w:rsidRPr="001A02B2">
        <w:rPr>
          <w:i w:val="0"/>
        </w:rPr>
        <w:lastRenderedPageBreak/>
        <w:t>Autodaten speichern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776B9C" w:rsidTr="00F03BD0">
        <w:tc>
          <w:tcPr>
            <w:tcW w:w="4605" w:type="dxa"/>
            <w:tcBorders>
              <w:right w:val="nil"/>
            </w:tcBorders>
          </w:tcPr>
          <w:p w:rsidR="00776B9C" w:rsidRDefault="00776B9C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776B9C" w:rsidRDefault="00776B9C" w:rsidP="00F03BD0"/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Pr="00776B9C" w:rsidRDefault="00776B9C" w:rsidP="00F03BD0">
            <w:pPr>
              <w:rPr>
                <w:szCs w:val="24"/>
              </w:rPr>
            </w:pPr>
            <w:r w:rsidRPr="00776B9C">
              <w:rPr>
                <w:color w:val="548DD4" w:themeColor="text2" w:themeTint="99"/>
                <w:szCs w:val="24"/>
              </w:rPr>
              <w:t>/LF20/ Autodaten speichern</w:t>
            </w:r>
            <w:r w:rsidRPr="00776B9C">
              <w:rPr>
                <w:szCs w:val="24"/>
              </w:rPr>
              <w:t xml:space="preserve"> 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Anwendungsfall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Mitarbeiter trägt die Daten des neuen Autos in die Datenbank ein.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776B9C">
            <w:r>
              <w:t>Mitarbeiter bekommt ein neues Auto geli</w:t>
            </w:r>
            <w:r>
              <w:t>e</w:t>
            </w:r>
            <w:r>
              <w:t>fert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36C56" w:rsidP="00F03BD0">
            <w:r>
              <w:t>Auto</w:t>
            </w:r>
            <w:r w:rsidR="00776B9C">
              <w:t xml:space="preserve"> ist in der Datenbank vorhanden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D36C56">
            <w:r>
              <w:t>Mitarbeiter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36C56" w:rsidP="00D36C56">
            <w:pPr>
              <w:jc w:val="left"/>
            </w:pPr>
            <w:r>
              <w:t>Kennzeichen, Modell, Hersteller, Kilomete</w:t>
            </w:r>
            <w:r>
              <w:t>r</w:t>
            </w:r>
            <w:r>
              <w:t>stand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06511" w:rsidP="00F03BD0">
            <w:r>
              <w:t>Auto</w:t>
            </w:r>
            <w:r w:rsidR="00776B9C">
              <w:t xml:space="preserve"> ist noch nicht registriert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06511" w:rsidP="00F03BD0">
            <w:r>
              <w:t>Auto</w:t>
            </w:r>
            <w:r w:rsidR="00776B9C">
              <w:t xml:space="preserve"> ist registriert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D06511">
            <w:pPr>
              <w:jc w:val="left"/>
            </w:pPr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D06511" w:rsidP="00D06511">
            <w:pPr>
              <w:pStyle w:val="Listenabsatz"/>
              <w:numPr>
                <w:ilvl w:val="0"/>
                <w:numId w:val="29"/>
              </w:numPr>
              <w:jc w:val="left"/>
            </w:pPr>
            <w:r>
              <w:t>Auto wird geliefert</w:t>
            </w:r>
          </w:p>
          <w:p w:rsidR="00D06511" w:rsidRDefault="00D06511" w:rsidP="00D06511">
            <w:pPr>
              <w:pStyle w:val="Listenabsatz"/>
              <w:numPr>
                <w:ilvl w:val="0"/>
                <w:numId w:val="29"/>
              </w:numPr>
              <w:jc w:val="left"/>
            </w:pPr>
            <w:r>
              <w:t>Mitarbeiter trägt Daten ein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gering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mittel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 w:rsidRPr="004E508A">
              <w:t>hohe Priorität, unverzichtbar</w:t>
            </w:r>
          </w:p>
        </w:tc>
      </w:tr>
      <w:tr w:rsidR="00776B9C" w:rsidTr="00F03BD0">
        <w:tc>
          <w:tcPr>
            <w:tcW w:w="4605" w:type="dxa"/>
          </w:tcPr>
          <w:p w:rsidR="00776B9C" w:rsidRDefault="00776B9C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776B9C" w:rsidRDefault="00776B9C" w:rsidP="00F03BD0">
            <w:r>
              <w:t>Release 0.5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1A02B2" w:rsidP="001A02B2">
      <w:pPr>
        <w:pStyle w:val="berschrift3"/>
      </w:pPr>
      <w:r>
        <w:rPr>
          <w:i w:val="0"/>
        </w:rPr>
        <w:lastRenderedPageBreak/>
        <w:t>Verfügbarkeit speichern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1A02B2" w:rsidRDefault="0063791B" w:rsidP="00F03BD0">
            <w:pPr>
              <w:rPr>
                <w:color w:val="548DD4" w:themeColor="text2" w:themeTint="99"/>
                <w:szCs w:val="24"/>
              </w:rPr>
            </w:pPr>
            <w:r w:rsidRPr="0063791B">
              <w:rPr>
                <w:color w:val="548DD4" w:themeColor="text2" w:themeTint="99"/>
                <w:szCs w:val="24"/>
              </w:rPr>
              <w:t xml:space="preserve">/LF30/ Verfügbarkeit speichern  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Mitarbeiter trägt Verfügbarkeit eines Autos 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Mitarbeiter, (Kunde der gerade ein Auto g</w:t>
            </w:r>
            <w:r>
              <w:t>e</w:t>
            </w:r>
            <w:r>
              <w:t>mietet oder zurückgebracht hat)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893582">
            <w:r>
              <w:t>Mitarbeiter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Verfügbar: Ja/Nein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893582">
            <w:pPr>
              <w:pStyle w:val="Listenabsatz"/>
              <w:numPr>
                <w:ilvl w:val="0"/>
                <w:numId w:val="30"/>
              </w:numPr>
            </w:pPr>
            <w:r>
              <w:t>Wenn ein Auto zurückkommt wird Verfügbar in der Datenbank auf „Ja“ gesetzt ansonsten umgekehrt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 w:rsidRPr="004E508A">
              <w:t>hohe Priorität, unverzichtbar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893582" w:rsidP="00F03BD0">
            <w:r>
              <w:t>Release 0.5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1A02B2" w:rsidRDefault="001A02B2" w:rsidP="001A02B2">
      <w:pPr>
        <w:pStyle w:val="berschrift2"/>
      </w:pPr>
      <w:r>
        <w:lastRenderedPageBreak/>
        <w:t>Webseite</w:t>
      </w:r>
    </w:p>
    <w:p w:rsidR="001A02B2" w:rsidRPr="001A02B2" w:rsidRDefault="001A02B2" w:rsidP="001A02B2">
      <w:pPr>
        <w:pStyle w:val="berschrift3"/>
        <w:spacing w:before="240"/>
      </w:pPr>
      <w:r>
        <w:rPr>
          <w:i w:val="0"/>
        </w:rPr>
        <w:t>Kundenregistration annehmen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3F2E75" w:rsidRDefault="003F2E75" w:rsidP="00F03BD0">
            <w:pPr>
              <w:rPr>
                <w:szCs w:val="24"/>
              </w:rPr>
            </w:pPr>
            <w:r w:rsidRPr="003F2E75">
              <w:rPr>
                <w:color w:val="548DD4" w:themeColor="text2" w:themeTint="99"/>
                <w:szCs w:val="24"/>
              </w:rPr>
              <w:t>/LF110/ Kundenregistration annehmen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registriert sich auf der Webseite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registriert sich auf der Webseite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hat ein Konto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Vorname, Nachname, E-Mail, Adresse, Wohnanschrift, Telefonnummer, Passwort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hat noch kein Konto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Kunde hat ein Konto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3F2E75">
            <w:pPr>
              <w:pStyle w:val="Listenabsatz"/>
              <w:numPr>
                <w:ilvl w:val="0"/>
                <w:numId w:val="31"/>
              </w:numPr>
            </w:pPr>
            <w:r>
              <w:t>Kunde registriert sich auf der We</w:t>
            </w:r>
            <w:r>
              <w:t>b</w:t>
            </w:r>
            <w:r>
              <w:t>seite mit den notwendigen Daten</w:t>
            </w:r>
          </w:p>
          <w:p w:rsidR="003F2E75" w:rsidRDefault="003F2E75" w:rsidP="003F2E75">
            <w:pPr>
              <w:pStyle w:val="Listenabsatz"/>
              <w:numPr>
                <w:ilvl w:val="0"/>
                <w:numId w:val="31"/>
              </w:numPr>
            </w:pPr>
            <w:r>
              <w:t>Daten werden überprüft</w:t>
            </w:r>
          </w:p>
          <w:p w:rsidR="003F2E75" w:rsidRDefault="003F2E75" w:rsidP="003F2E75">
            <w:pPr>
              <w:pStyle w:val="Listenabsatz"/>
              <w:numPr>
                <w:ilvl w:val="0"/>
                <w:numId w:val="31"/>
              </w:numPr>
            </w:pPr>
            <w:r>
              <w:t>Kunde wird registriert - Datenbank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mittel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mittlere Priorität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3F2E75" w:rsidP="00F03BD0">
            <w:r>
              <w:t>Release 0.8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1A02B2" w:rsidP="001A02B2">
      <w:pPr>
        <w:pStyle w:val="berschrift3"/>
      </w:pPr>
      <w:r>
        <w:rPr>
          <w:i w:val="0"/>
        </w:rPr>
        <w:lastRenderedPageBreak/>
        <w:t>Autodaten anzeigen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7E0C8A" w:rsidRDefault="007E0C8A" w:rsidP="00F03BD0">
            <w:pPr>
              <w:rPr>
                <w:color w:val="548DD4" w:themeColor="text2" w:themeTint="99"/>
                <w:szCs w:val="24"/>
              </w:rPr>
            </w:pPr>
            <w:r w:rsidRPr="007E0C8A">
              <w:rPr>
                <w:color w:val="548DD4" w:themeColor="text2" w:themeTint="99"/>
                <w:szCs w:val="24"/>
              </w:rPr>
              <w:t>/LF120/ Autodaten anzeigen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Die Autodaten sind auf der Webseite ersich</w:t>
            </w:r>
            <w:r>
              <w:t>t</w:t>
            </w:r>
            <w:r>
              <w:t>lich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Kunde will auf der Webseite die Autodaten sehen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Kunde sieht die Autodaten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7E0C8A" w:rsidP="00F03BD0">
            <w:r>
              <w:t>Kunde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Wer greift darauf zu (Kunde)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Kunde ist auf der Webseite angemeldet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/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673FCA">
            <w:pPr>
              <w:pStyle w:val="Listenabsatz"/>
              <w:numPr>
                <w:ilvl w:val="0"/>
                <w:numId w:val="32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673FCA" w:rsidRDefault="00673FCA" w:rsidP="00673FCA">
            <w:pPr>
              <w:pStyle w:val="Listenabsatz"/>
              <w:numPr>
                <w:ilvl w:val="0"/>
                <w:numId w:val="32"/>
              </w:numPr>
            </w:pPr>
            <w:r>
              <w:t>Kunde klickt auf Autodaten anzeigen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mittel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Mittlere Priorität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673FCA" w:rsidP="00F03BD0">
            <w:r>
              <w:t>Release 0.8</w:t>
            </w:r>
          </w:p>
        </w:tc>
      </w:tr>
    </w:tbl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63791B" w:rsidRDefault="0063791B" w:rsidP="00B070C8"/>
    <w:p w:rsidR="001A02B2" w:rsidRDefault="001A02B2" w:rsidP="00B070C8"/>
    <w:p w:rsidR="001A02B2" w:rsidRDefault="001A02B2" w:rsidP="00B070C8"/>
    <w:p w:rsidR="0063791B" w:rsidRDefault="001A02B2" w:rsidP="001A02B2">
      <w:pPr>
        <w:pStyle w:val="berschrift3"/>
      </w:pPr>
      <w:r>
        <w:rPr>
          <w:i w:val="0"/>
        </w:rPr>
        <w:lastRenderedPageBreak/>
        <w:t>Verfügbarkeit anzeigen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63791B" w:rsidTr="00F03BD0">
        <w:tc>
          <w:tcPr>
            <w:tcW w:w="4605" w:type="dxa"/>
            <w:tcBorders>
              <w:right w:val="nil"/>
            </w:tcBorders>
          </w:tcPr>
          <w:p w:rsidR="0063791B" w:rsidRDefault="0063791B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63791B" w:rsidRDefault="0063791B" w:rsidP="00F03BD0"/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Pr="009B5DD6" w:rsidRDefault="009B5DD6" w:rsidP="00F03BD0">
            <w:pPr>
              <w:rPr>
                <w:color w:val="548DD4" w:themeColor="text2" w:themeTint="99"/>
                <w:szCs w:val="24"/>
              </w:rPr>
            </w:pPr>
            <w:r w:rsidRPr="009B5DD6">
              <w:rPr>
                <w:color w:val="548DD4" w:themeColor="text2" w:themeTint="99"/>
                <w:szCs w:val="24"/>
              </w:rPr>
              <w:t>/LF130/ Verfügbarkeit anzeigen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Anwendungsfall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Kunde sieht Verfügbarkeit eines Autos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Jemand will die Verfügbarkeit auf der We</w:t>
            </w:r>
            <w:r>
              <w:t>b</w:t>
            </w:r>
            <w:r>
              <w:t>seite sehen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Verfügbarkeit der Autos ist ersichtlich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Benutzer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Wer greift darauf zu (Kunde)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Kunde ist auf der Webseite angemeldet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/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9B5DD6" w:rsidRDefault="009B5DD6" w:rsidP="009B5DD6">
            <w:pPr>
              <w:pStyle w:val="Listenabsatz"/>
              <w:numPr>
                <w:ilvl w:val="0"/>
                <w:numId w:val="33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63791B" w:rsidRDefault="009B5DD6" w:rsidP="009B5DD6">
            <w:pPr>
              <w:pStyle w:val="Listenabsatz"/>
              <w:numPr>
                <w:ilvl w:val="0"/>
                <w:numId w:val="33"/>
              </w:numPr>
            </w:pPr>
            <w:r>
              <w:t>Kunde klickt auf Verfügbarkeit a</w:t>
            </w:r>
            <w:r>
              <w:t>n</w:t>
            </w:r>
            <w:r>
              <w:t>zeigen</w:t>
            </w:r>
          </w:p>
          <w:p w:rsidR="009B5DD6" w:rsidRDefault="009B5DD6" w:rsidP="009B5DD6">
            <w:pPr>
              <w:pStyle w:val="Listenabsatz"/>
              <w:numPr>
                <w:ilvl w:val="0"/>
                <w:numId w:val="33"/>
              </w:numPr>
            </w:pPr>
            <w:r>
              <w:t>Kunde sieht Verfügbarkeit der Autos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gering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mittel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mittlere Priorität</w:t>
            </w:r>
          </w:p>
        </w:tc>
      </w:tr>
      <w:tr w:rsidR="0063791B" w:rsidTr="00F03BD0">
        <w:tc>
          <w:tcPr>
            <w:tcW w:w="4605" w:type="dxa"/>
          </w:tcPr>
          <w:p w:rsidR="0063791B" w:rsidRDefault="0063791B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63791B" w:rsidRDefault="009B5DD6" w:rsidP="00F03BD0">
            <w:r>
              <w:t>Release 0.8</w:t>
            </w:r>
          </w:p>
        </w:tc>
      </w:tr>
    </w:tbl>
    <w:p w:rsidR="0063791B" w:rsidRDefault="0063791B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8103F2" w:rsidP="001A02B2">
      <w:pPr>
        <w:pStyle w:val="berschrift3"/>
      </w:pPr>
      <w:r>
        <w:rPr>
          <w:i w:val="0"/>
        </w:rPr>
        <w:lastRenderedPageBreak/>
        <w:t>Firmeninformationen anzeigen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2D074C" w:rsidTr="00F03BD0">
        <w:tc>
          <w:tcPr>
            <w:tcW w:w="4605" w:type="dxa"/>
            <w:tcBorders>
              <w:right w:val="nil"/>
            </w:tcBorders>
          </w:tcPr>
          <w:p w:rsidR="002D074C" w:rsidRDefault="002D074C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2D074C" w:rsidRDefault="002D074C" w:rsidP="00F03BD0"/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Pr="009B5DD6" w:rsidRDefault="002D074C" w:rsidP="00F03BD0">
            <w:pPr>
              <w:rPr>
                <w:color w:val="548DD4" w:themeColor="text2" w:themeTint="99"/>
                <w:szCs w:val="24"/>
              </w:rPr>
            </w:pPr>
            <w:r w:rsidRPr="002D074C">
              <w:rPr>
                <w:color w:val="548DD4" w:themeColor="text2" w:themeTint="99"/>
                <w:szCs w:val="24"/>
              </w:rPr>
              <w:t>/LF140/ Firmeninformationen anzeigen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Anwendungsfall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2D074C">
            <w:r>
              <w:t>Kunde sieht Firmeninformationen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2D074C">
            <w:r>
              <w:t>Jemand will die Firmeninformationen auf der Webseite sehen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Firmeninformationen sind ersichtlich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Benutzer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Wer greift darauf zu (Kunde)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Kunde ist auf der Webseite angemeldet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/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2D074C">
            <w:pPr>
              <w:pStyle w:val="Listenabsatz"/>
              <w:numPr>
                <w:ilvl w:val="0"/>
                <w:numId w:val="34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2D074C" w:rsidRDefault="002D074C" w:rsidP="002D074C">
            <w:pPr>
              <w:pStyle w:val="Listenabsatz"/>
              <w:numPr>
                <w:ilvl w:val="0"/>
                <w:numId w:val="34"/>
              </w:numPr>
            </w:pPr>
            <w:r>
              <w:t>Kunde klickt auf Firmeninformati</w:t>
            </w:r>
            <w:r>
              <w:t>o</w:t>
            </w:r>
            <w:r>
              <w:t>nen anzeigen</w:t>
            </w:r>
          </w:p>
          <w:p w:rsidR="002D074C" w:rsidRDefault="002D074C" w:rsidP="002D074C">
            <w:pPr>
              <w:pStyle w:val="Listenabsatz"/>
              <w:numPr>
                <w:ilvl w:val="0"/>
                <w:numId w:val="34"/>
              </w:numPr>
            </w:pPr>
            <w:r>
              <w:t>Kunde sieht Firmeninformationen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gering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mittel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mittlere Priorität</w:t>
            </w:r>
          </w:p>
        </w:tc>
      </w:tr>
      <w:tr w:rsidR="002D074C" w:rsidTr="00F03BD0">
        <w:tc>
          <w:tcPr>
            <w:tcW w:w="4605" w:type="dxa"/>
          </w:tcPr>
          <w:p w:rsidR="002D074C" w:rsidRDefault="002D074C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2D074C" w:rsidRDefault="002D074C" w:rsidP="00F03BD0">
            <w:r>
              <w:t>Release 0.8</w:t>
            </w:r>
          </w:p>
        </w:tc>
      </w:tr>
    </w:tbl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8103F2" w:rsidRDefault="008103F2" w:rsidP="00B070C8"/>
    <w:p w:rsidR="008103F2" w:rsidRDefault="008103F2" w:rsidP="008103F2">
      <w:pPr>
        <w:pStyle w:val="berschrift3"/>
      </w:pPr>
      <w:r>
        <w:rPr>
          <w:i w:val="0"/>
        </w:rPr>
        <w:lastRenderedPageBreak/>
        <w:t>Auto auf der Webseite mieten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F03BD0" w:rsidTr="00F03BD0">
        <w:tc>
          <w:tcPr>
            <w:tcW w:w="4605" w:type="dxa"/>
            <w:tcBorders>
              <w:right w:val="nil"/>
            </w:tcBorders>
          </w:tcPr>
          <w:p w:rsidR="00F03BD0" w:rsidRDefault="00F03BD0" w:rsidP="00F03BD0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F03BD0" w:rsidRDefault="00F03BD0" w:rsidP="00F03BD0"/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Pr="009B5DD6" w:rsidRDefault="00F03BD0" w:rsidP="00F03BD0">
            <w:pPr>
              <w:rPr>
                <w:color w:val="548DD4" w:themeColor="text2" w:themeTint="99"/>
                <w:szCs w:val="24"/>
              </w:rPr>
            </w:pPr>
            <w:r w:rsidRPr="00F03BD0">
              <w:rPr>
                <w:color w:val="548DD4" w:themeColor="text2" w:themeTint="99"/>
                <w:szCs w:val="24"/>
              </w:rPr>
              <w:t>/LF150/ Auto auf der Webseite mieten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Anwendungsfall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Kunde kann sich ein Auto über die Webseite mieten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Jemand will ein Auto über die Webseite mi</w:t>
            </w:r>
            <w:r>
              <w:t>e</w:t>
            </w:r>
            <w:r>
              <w:t>ten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Auto wird gemietet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Benutzer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Wer greift darauf zu (Kunde)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Kunde ist auf der Webseite angemeldet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/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pPr>
              <w:pStyle w:val="Listenabsatz"/>
              <w:numPr>
                <w:ilvl w:val="0"/>
                <w:numId w:val="35"/>
              </w:numPr>
            </w:pPr>
            <w:r>
              <w:t>Kunde ist auf der Webseite angeme</w:t>
            </w:r>
            <w:r>
              <w:t>l</w:t>
            </w:r>
            <w:r>
              <w:t>det</w:t>
            </w:r>
          </w:p>
          <w:p w:rsidR="00F03BD0" w:rsidRDefault="00F03BD0" w:rsidP="00F03BD0">
            <w:pPr>
              <w:pStyle w:val="Listenabsatz"/>
              <w:numPr>
                <w:ilvl w:val="0"/>
                <w:numId w:val="35"/>
              </w:numPr>
            </w:pPr>
            <w:r>
              <w:t>Kunde klickt auf Auto mieten</w:t>
            </w:r>
          </w:p>
          <w:p w:rsidR="00F03BD0" w:rsidRDefault="00F03BD0" w:rsidP="00F03BD0">
            <w:pPr>
              <w:pStyle w:val="Listenabsatz"/>
              <w:numPr>
                <w:ilvl w:val="0"/>
                <w:numId w:val="35"/>
              </w:numPr>
            </w:pPr>
            <w:r>
              <w:t>Kunde mietet ein Auto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mittel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mittel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F03BD0" w:rsidP="00F03BD0">
            <w:r>
              <w:t>mittlere Priorität</w:t>
            </w:r>
          </w:p>
        </w:tc>
      </w:tr>
      <w:tr w:rsidR="00F03BD0" w:rsidTr="00F03BD0">
        <w:tc>
          <w:tcPr>
            <w:tcW w:w="4605" w:type="dxa"/>
          </w:tcPr>
          <w:p w:rsidR="00F03BD0" w:rsidRDefault="00F03BD0" w:rsidP="00F03BD0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F03BD0" w:rsidRDefault="0039558C" w:rsidP="00F03BD0">
            <w:r>
              <w:t>Release 1.1</w:t>
            </w:r>
          </w:p>
        </w:tc>
      </w:tr>
    </w:tbl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2D074C" w:rsidRDefault="002D074C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8103F2" w:rsidP="008103F2">
      <w:pPr>
        <w:pStyle w:val="berschrift2"/>
      </w:pPr>
      <w:r>
        <w:lastRenderedPageBreak/>
        <w:t>Schulungsprogramm</w:t>
      </w:r>
    </w:p>
    <w:p w:rsidR="008103F2" w:rsidRPr="008103F2" w:rsidRDefault="008103F2" w:rsidP="008103F2">
      <w:pPr>
        <w:pStyle w:val="berschrift3"/>
        <w:spacing w:before="240"/>
      </w:pPr>
      <w:r>
        <w:rPr>
          <w:i w:val="0"/>
        </w:rPr>
        <w:t>Neue-Funktionen erklärt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4A38B2" w:rsidTr="002F17DE">
        <w:tc>
          <w:tcPr>
            <w:tcW w:w="4605" w:type="dxa"/>
            <w:tcBorders>
              <w:right w:val="nil"/>
            </w:tcBorders>
          </w:tcPr>
          <w:p w:rsidR="004A38B2" w:rsidRDefault="004A38B2" w:rsidP="002F17DE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4A38B2" w:rsidRDefault="004A38B2" w:rsidP="002F17DE"/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Pr="009B5DD6" w:rsidRDefault="004A38B2" w:rsidP="002F17DE">
            <w:pPr>
              <w:rPr>
                <w:color w:val="548DD4" w:themeColor="text2" w:themeTint="99"/>
                <w:szCs w:val="24"/>
              </w:rPr>
            </w:pPr>
            <w:r w:rsidRPr="004A38B2">
              <w:rPr>
                <w:color w:val="548DD4" w:themeColor="text2" w:themeTint="99"/>
                <w:szCs w:val="24"/>
              </w:rPr>
              <w:t>/LF210/ Neue-Funktionen erklärt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Anwendungsfall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Mitarbeiter bekommt die neuen Funktionen im Schulungsprogramm erklärt.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Mitarbeiter will die neuen Funktionen wissen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Mitarbeiter weiß die neuen Funktionen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Mitarbeiter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4A38B2">
            <w:r>
              <w:t>Wer greift darauf zu (Mitarbeiter)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Mitarbeiter ist im Schulungsprogramm a</w:t>
            </w:r>
            <w:r>
              <w:t>n</w:t>
            </w:r>
            <w:r>
              <w:t>gemeldet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Mitarbeiter kann nicht mehr im Schulung</w:t>
            </w:r>
            <w:r>
              <w:t>s</w:t>
            </w:r>
            <w:r>
              <w:t>programm teilnehmen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4A38B2">
            <w:pPr>
              <w:pStyle w:val="Listenabsatz"/>
              <w:numPr>
                <w:ilvl w:val="0"/>
                <w:numId w:val="36"/>
              </w:numPr>
            </w:pPr>
            <w:r>
              <w:t>Mitarbeiter ist auf dem Schulung</w:t>
            </w:r>
            <w:r>
              <w:t>s</w:t>
            </w:r>
            <w:r>
              <w:t>programm angemeldet</w:t>
            </w:r>
          </w:p>
          <w:p w:rsidR="004A38B2" w:rsidRDefault="004A38B2" w:rsidP="004A38B2">
            <w:pPr>
              <w:pStyle w:val="Listenabsatz"/>
              <w:numPr>
                <w:ilvl w:val="0"/>
                <w:numId w:val="36"/>
              </w:numPr>
            </w:pPr>
            <w:r>
              <w:t>Kunde klickt auf „neue Funktionen kennenlernen“</w:t>
            </w:r>
          </w:p>
          <w:p w:rsidR="004A38B2" w:rsidRDefault="004A38B2" w:rsidP="004A38B2">
            <w:pPr>
              <w:pStyle w:val="Listenabsatz"/>
              <w:numPr>
                <w:ilvl w:val="0"/>
                <w:numId w:val="36"/>
              </w:numPr>
            </w:pPr>
            <w:r>
              <w:t>Kunde lernt neue Funktionen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mittel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mittel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hohe Priorität</w:t>
            </w:r>
          </w:p>
        </w:tc>
      </w:tr>
      <w:tr w:rsidR="004A38B2" w:rsidTr="002F17DE">
        <w:tc>
          <w:tcPr>
            <w:tcW w:w="4605" w:type="dxa"/>
          </w:tcPr>
          <w:p w:rsidR="004A38B2" w:rsidRDefault="004A38B2" w:rsidP="002F17DE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4A38B2" w:rsidRDefault="004A38B2" w:rsidP="002F17DE">
            <w:r>
              <w:t>Release 0.8</w:t>
            </w:r>
          </w:p>
        </w:tc>
      </w:tr>
    </w:tbl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8103F2" w:rsidRDefault="008103F2" w:rsidP="00B070C8"/>
    <w:p w:rsidR="008103F2" w:rsidRDefault="008103F2" w:rsidP="00B070C8"/>
    <w:p w:rsidR="004A38B2" w:rsidRDefault="004A38B2" w:rsidP="00B070C8"/>
    <w:p w:rsidR="004A38B2" w:rsidRDefault="008103F2" w:rsidP="008103F2">
      <w:pPr>
        <w:pStyle w:val="berschrift3"/>
      </w:pPr>
      <w:r>
        <w:rPr>
          <w:i w:val="0"/>
        </w:rPr>
        <w:lastRenderedPageBreak/>
        <w:t>Alte-Funktionen erklärt</w:t>
      </w:r>
    </w:p>
    <w:tbl>
      <w:tblPr>
        <w:tblStyle w:val="Tabellengitternetz"/>
        <w:tblW w:w="0" w:type="auto"/>
        <w:tblBorders>
          <w:right w:val="none" w:sz="0" w:space="0" w:color="auto"/>
        </w:tblBorders>
        <w:tblLook w:val="04A0"/>
      </w:tblPr>
      <w:tblGrid>
        <w:gridCol w:w="4605"/>
        <w:gridCol w:w="4606"/>
      </w:tblGrid>
      <w:tr w:rsidR="00A37A58" w:rsidTr="002F17DE">
        <w:tc>
          <w:tcPr>
            <w:tcW w:w="4605" w:type="dxa"/>
            <w:tcBorders>
              <w:right w:val="nil"/>
            </w:tcBorders>
          </w:tcPr>
          <w:p w:rsidR="00A37A58" w:rsidRDefault="00A37A58" w:rsidP="002F17DE">
            <w:r>
              <w:t>Systemanwendungsfall</w:t>
            </w:r>
          </w:p>
        </w:tc>
        <w:tc>
          <w:tcPr>
            <w:tcW w:w="4606" w:type="dxa"/>
            <w:tcBorders>
              <w:left w:val="nil"/>
              <w:right w:val="single" w:sz="4" w:space="0" w:color="auto"/>
            </w:tcBorders>
          </w:tcPr>
          <w:p w:rsidR="00A37A58" w:rsidRDefault="00A37A58" w:rsidP="002F17DE"/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Name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Pr="009B5DD6" w:rsidRDefault="00A37A58" w:rsidP="002F17DE">
            <w:pPr>
              <w:rPr>
                <w:color w:val="548DD4" w:themeColor="text2" w:themeTint="99"/>
                <w:szCs w:val="24"/>
              </w:rPr>
            </w:pPr>
            <w:r w:rsidRPr="00A37A58">
              <w:rPr>
                <w:color w:val="548DD4" w:themeColor="text2" w:themeTint="99"/>
                <w:szCs w:val="24"/>
              </w:rPr>
              <w:t>/LF220/ Alte-Funktionen erklärt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Art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Anwendungsfall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Kurzbeschreibung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r>
              <w:t>Mitarbeiter bekommt die alten Funktionen im Schulungsprogramm erklärt.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Auslöser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r>
              <w:t>Mitarbeiter will die alten Funktionen wissen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Ergebnis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r>
              <w:t>Mitarbeiter weiß die alten Funktionen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Akteure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Mitarbeiter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Eingehende Informationen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Wer greift darauf zu (Mitarbeiter)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Vorbedingungen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Mitarbeiter ist im Schulungsprogramm a</w:t>
            </w:r>
            <w:r>
              <w:t>n</w:t>
            </w:r>
            <w:r>
              <w:t>gemeldet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Nachbedingungen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Mitarbeiter kann nicht mehr im Schulung</w:t>
            </w:r>
            <w:r>
              <w:t>s</w:t>
            </w:r>
            <w:r>
              <w:t>programm teilnehmen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Ablauf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A37A58">
            <w:pPr>
              <w:pStyle w:val="Listenabsatz"/>
              <w:numPr>
                <w:ilvl w:val="0"/>
                <w:numId w:val="37"/>
              </w:numPr>
            </w:pPr>
            <w:r>
              <w:t>Mitarbeiter ist auf dem Schulung</w:t>
            </w:r>
            <w:r>
              <w:t>s</w:t>
            </w:r>
            <w:r>
              <w:t>programm angemeldet</w:t>
            </w:r>
          </w:p>
          <w:p w:rsidR="00A37A58" w:rsidRDefault="00A37A58" w:rsidP="00A37A58">
            <w:pPr>
              <w:pStyle w:val="Listenabsatz"/>
              <w:numPr>
                <w:ilvl w:val="0"/>
                <w:numId w:val="37"/>
              </w:numPr>
            </w:pPr>
            <w:r>
              <w:t>Kunde klickt auf „alte Funktionen kennenlernen“</w:t>
            </w:r>
          </w:p>
          <w:p w:rsidR="00A37A58" w:rsidRDefault="00A37A58" w:rsidP="00A37A58">
            <w:pPr>
              <w:pStyle w:val="Listenabsatz"/>
              <w:numPr>
                <w:ilvl w:val="0"/>
                <w:numId w:val="37"/>
              </w:numPr>
            </w:pPr>
            <w:r>
              <w:t>Kunde lernt alte Funktionen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Risiko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niedrig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Aufwand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mittel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Verbindlichkeit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niedrige Priorität</w:t>
            </w:r>
          </w:p>
        </w:tc>
      </w:tr>
      <w:tr w:rsidR="00A37A58" w:rsidTr="002F17DE">
        <w:tc>
          <w:tcPr>
            <w:tcW w:w="4605" w:type="dxa"/>
          </w:tcPr>
          <w:p w:rsidR="00A37A58" w:rsidRDefault="00A37A58" w:rsidP="002F17DE">
            <w:r>
              <w:t>Dringlichkeit</w:t>
            </w:r>
          </w:p>
        </w:tc>
        <w:tc>
          <w:tcPr>
            <w:tcW w:w="4606" w:type="dxa"/>
            <w:tcBorders>
              <w:right w:val="single" w:sz="4" w:space="0" w:color="auto"/>
            </w:tcBorders>
          </w:tcPr>
          <w:p w:rsidR="00A37A58" w:rsidRDefault="00A37A58" w:rsidP="002F17DE">
            <w:r>
              <w:t>Release 1.1</w:t>
            </w:r>
          </w:p>
        </w:tc>
      </w:tr>
    </w:tbl>
    <w:p w:rsidR="004A38B2" w:rsidRDefault="004A38B2" w:rsidP="00B070C8"/>
    <w:p w:rsidR="004A38B2" w:rsidRDefault="004A38B2" w:rsidP="00B070C8"/>
    <w:p w:rsidR="004A38B2" w:rsidRDefault="004A38B2" w:rsidP="00B070C8"/>
    <w:p w:rsidR="002A7153" w:rsidRDefault="002A7153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4A38B2" w:rsidRDefault="004A38B2" w:rsidP="00B070C8"/>
    <w:p w:rsidR="002A7153" w:rsidRDefault="002A7153" w:rsidP="00B070C8"/>
    <w:p w:rsidR="002A7153" w:rsidRDefault="002A7153" w:rsidP="00B070C8"/>
    <w:p w:rsidR="00B4622F" w:rsidRPr="00B070C8" w:rsidRDefault="00B4622F" w:rsidP="00B070C8"/>
    <w:p w:rsidR="005A212C" w:rsidRDefault="005A212C">
      <w:pPr>
        <w:pStyle w:val="berschrift1"/>
      </w:pPr>
      <w:bookmarkStart w:id="17" w:name="_Toc470184429"/>
      <w:bookmarkStart w:id="18" w:name="_Toc470597538"/>
      <w:r>
        <w:t>Produktdaten</w:t>
      </w:r>
      <w:bookmarkEnd w:id="17"/>
      <w:bookmarkEnd w:id="18"/>
    </w:p>
    <w:p w:rsidR="002A7153" w:rsidRDefault="002A7153" w:rsidP="002A7153">
      <w:pPr>
        <w:pStyle w:val="berschrift2"/>
      </w:pPr>
      <w:r w:rsidRPr="002A7153">
        <w:t xml:space="preserve"> Datenbankprogramm </w:t>
      </w:r>
    </w:p>
    <w:p w:rsidR="002A7153" w:rsidRDefault="002A7153" w:rsidP="002A7153">
      <w:r w:rsidRPr="002A7153">
        <w:t>Das Datenbankprogramm wird von den Mitarbeitern genutzt werden um die Einträge zu m</w:t>
      </w:r>
      <w:r w:rsidRPr="002A7153">
        <w:t>a</w:t>
      </w:r>
      <w:r w:rsidRPr="002A7153">
        <w:t xml:space="preserve">chen. </w:t>
      </w:r>
    </w:p>
    <w:p w:rsidR="002A7153" w:rsidRDefault="002A7153" w:rsidP="002A7153">
      <w:pPr>
        <w:pStyle w:val="berschrift2"/>
      </w:pPr>
      <w:r w:rsidRPr="002A7153">
        <w:t xml:space="preserve">Webseite </w:t>
      </w:r>
    </w:p>
    <w:p w:rsidR="002A7153" w:rsidRDefault="002A7153" w:rsidP="002A7153">
      <w:r w:rsidRPr="002A7153">
        <w:t xml:space="preserve">Die Webseite wird hauptsächlich vom Kunden genutzt um sich Autos vor zu mieten und um sich über die Firma zu informieren. </w:t>
      </w:r>
    </w:p>
    <w:p w:rsidR="002A7153" w:rsidRDefault="002A7153" w:rsidP="002A7153">
      <w:pPr>
        <w:pStyle w:val="berschrift2"/>
      </w:pPr>
      <w:r w:rsidRPr="002A7153">
        <w:t xml:space="preserve">Schulungsprogramm </w:t>
      </w:r>
    </w:p>
    <w:p w:rsidR="002A7153" w:rsidRPr="002A7153" w:rsidRDefault="002A7153" w:rsidP="002A7153">
      <w:r w:rsidRPr="002A7153">
        <w:t>Das Schulungsprogramm wird von den Mitarbeitern genutzt werden um sich Fähigkeiten über das neue Datenbankprogramm anzueignen. Dieses Programm wird vor dem Datenbankpr</w:t>
      </w:r>
      <w:r w:rsidRPr="002A7153">
        <w:t>o</w:t>
      </w:r>
      <w:r w:rsidRPr="002A7153">
        <w:t>gramm verwendet.</w:t>
      </w:r>
    </w:p>
    <w:p w:rsidR="005A212C" w:rsidRDefault="005A212C">
      <w:pPr>
        <w:pStyle w:val="berschrift1"/>
      </w:pPr>
      <w:bookmarkStart w:id="19" w:name="_Toc470184430"/>
      <w:bookmarkStart w:id="20" w:name="_Toc470597539"/>
      <w:r>
        <w:t>Produktleistungen</w:t>
      </w:r>
      <w:bookmarkEnd w:id="19"/>
      <w:bookmarkEnd w:id="20"/>
    </w:p>
    <w:p w:rsidR="007E1164" w:rsidRDefault="007E1164" w:rsidP="007E1164">
      <w:r w:rsidRPr="007E1164">
        <w:t xml:space="preserve">/LL10/ Jede Information des Kunden muss in der Datenbank enthalten sein. </w:t>
      </w:r>
    </w:p>
    <w:p w:rsidR="007E1164" w:rsidRDefault="007E1164" w:rsidP="007E1164">
      <w:r w:rsidRPr="007E1164">
        <w:t xml:space="preserve">/LL20/ Jede Information der Autos muss in der Datenbank enthalten sein. </w:t>
      </w:r>
    </w:p>
    <w:p w:rsidR="007E1164" w:rsidRDefault="007E1164" w:rsidP="007E1164">
      <w:r w:rsidRPr="007E1164">
        <w:t xml:space="preserve">/LL30/ Die Verfügbarkeit jedes Autos muss in der Datenbank enthalten sein. </w:t>
      </w:r>
    </w:p>
    <w:p w:rsidR="007E1164" w:rsidRDefault="007E1164" w:rsidP="007E1164">
      <w:r w:rsidRPr="007E1164">
        <w:t xml:space="preserve">/LL110/ Jede eingegebene Information des Kunden muss genau in die Datenbank eingetragen werden. </w:t>
      </w:r>
    </w:p>
    <w:p w:rsidR="007E1164" w:rsidRDefault="007E1164" w:rsidP="007E1164">
      <w:r w:rsidRPr="007E1164">
        <w:t>/LL210/ Alte Unterlagen zum Schulen verwenden.</w:t>
      </w:r>
    </w:p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125130" w:rsidRDefault="00125130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Default="007B4467" w:rsidP="007E1164"/>
    <w:p w:rsidR="007B4467" w:rsidRPr="007E1164" w:rsidRDefault="007B4467" w:rsidP="007E1164"/>
    <w:p w:rsidR="005A212C" w:rsidRDefault="005A212C">
      <w:pPr>
        <w:pStyle w:val="berschrift1"/>
      </w:pPr>
      <w:bookmarkStart w:id="21" w:name="_Toc470184431"/>
      <w:bookmarkStart w:id="22" w:name="_Toc470597540"/>
      <w:r>
        <w:t>Benutzungsschnittstelle</w:t>
      </w:r>
      <w:bookmarkEnd w:id="21"/>
      <w:bookmarkEnd w:id="22"/>
    </w:p>
    <w:p w:rsidR="005A212C" w:rsidRDefault="00232E3A">
      <w:pPr>
        <w:numPr>
          <w:ilvl w:val="0"/>
          <w:numId w:val="22"/>
        </w:numPr>
      </w:pPr>
      <w:r>
        <w:t xml:space="preserve">Bildschirmlayout: </w:t>
      </w:r>
      <w:r w:rsidRPr="00232E3A">
        <w:t>16:9,</w:t>
      </w:r>
    </w:p>
    <w:p w:rsidR="005A212C" w:rsidRDefault="005A212C">
      <w:pPr>
        <w:numPr>
          <w:ilvl w:val="0"/>
          <w:numId w:val="22"/>
        </w:numPr>
      </w:pPr>
      <w:r>
        <w:t>Drucklayo</w:t>
      </w:r>
      <w:r w:rsidR="00232E3A">
        <w:t>ut: A4,ohne Zoom, Alle Seiten im Bereich</w:t>
      </w:r>
    </w:p>
    <w:p w:rsidR="005A212C" w:rsidRDefault="00232E3A">
      <w:pPr>
        <w:numPr>
          <w:ilvl w:val="0"/>
          <w:numId w:val="22"/>
        </w:numPr>
      </w:pPr>
      <w:r>
        <w:t>Tastaturbelegung: deutsche Tastatur(</w:t>
      </w:r>
      <w:proofErr w:type="spellStart"/>
      <w:r>
        <w:t>qwertz</w:t>
      </w:r>
      <w:proofErr w:type="spellEnd"/>
      <w:r>
        <w:t>)</w:t>
      </w:r>
    </w:p>
    <w:p w:rsidR="005A212C" w:rsidRDefault="00232E3A">
      <w:pPr>
        <w:numPr>
          <w:ilvl w:val="0"/>
          <w:numId w:val="22"/>
        </w:numPr>
      </w:pPr>
      <w:r>
        <w:t xml:space="preserve">Dialogstruktur: Dialoge über </w:t>
      </w:r>
      <w:proofErr w:type="spellStart"/>
      <w:r>
        <w:t>DropDown</w:t>
      </w:r>
      <w:proofErr w:type="spellEnd"/>
      <w:r>
        <w:t xml:space="preserve"> Felder und Buttons</w:t>
      </w:r>
    </w:p>
    <w:p w:rsidR="00163F10" w:rsidRDefault="00163F10" w:rsidP="007B4467"/>
    <w:p w:rsidR="00163F10" w:rsidRDefault="00163F10" w:rsidP="007B4467"/>
    <w:p w:rsidR="00163F10" w:rsidRDefault="007B4467" w:rsidP="007B4467">
      <w:pPr>
        <w:ind w:left="360"/>
      </w:pPr>
      <w:r>
        <w:rPr>
          <w:noProof/>
        </w:rPr>
        <w:drawing>
          <wp:inline distT="0" distB="0" distL="0" distR="0">
            <wp:extent cx="5760085" cy="4340934"/>
            <wp:effectExtent l="19050" t="0" r="0" b="0"/>
            <wp:docPr id="3" name="Bild 2" descr="C:\Users\Admin\Downloads\Autovermietung-Flit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utovermietung-Flitz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4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10" w:rsidRDefault="00163F10" w:rsidP="00163F10">
      <w:pPr>
        <w:ind w:left="360"/>
      </w:pPr>
    </w:p>
    <w:p w:rsidR="00163F10" w:rsidRDefault="00163F10" w:rsidP="00163F10">
      <w:pPr>
        <w:ind w:left="360"/>
      </w:pPr>
    </w:p>
    <w:p w:rsidR="00163F10" w:rsidRDefault="00163F10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7B4467" w:rsidRDefault="007B4467" w:rsidP="00163F10">
      <w:pPr>
        <w:ind w:left="360"/>
      </w:pPr>
    </w:p>
    <w:p w:rsidR="005A212C" w:rsidRDefault="005A212C">
      <w:pPr>
        <w:pStyle w:val="berschrift1"/>
      </w:pPr>
      <w:bookmarkStart w:id="23" w:name="_Toc470184432"/>
      <w:bookmarkStart w:id="24" w:name="_Toc470597541"/>
      <w:r>
        <w:lastRenderedPageBreak/>
        <w:t>Qualitätsbestimmung</w:t>
      </w:r>
      <w:bookmarkEnd w:id="23"/>
      <w:bookmarkEnd w:id="24"/>
    </w:p>
    <w:p w:rsidR="005A212C" w:rsidRDefault="005A212C">
      <w:r>
        <w:t>In diesem Kapitel wird festgelegt, welche Qualitäts-Merkmale das zu entwickelnde Produkt in welcher Qualitätsstufe besitzen soll. Voraussetzung für die Qualitäts-Zielbestimmung ist, dass die Qualitäts-Merkmale in operationalisierter Form vorliegen.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3F"/>
      </w:tblPr>
      <w:tblGrid>
        <w:gridCol w:w="2622"/>
        <w:gridCol w:w="1647"/>
        <w:gridCol w:w="1647"/>
        <w:gridCol w:w="1647"/>
        <w:gridCol w:w="1647"/>
      </w:tblGrid>
      <w:tr w:rsidR="005A212C">
        <w:tc>
          <w:tcPr>
            <w:tcW w:w="2622" w:type="dxa"/>
            <w:tcBorders>
              <w:bottom w:val="single" w:sz="6" w:space="0" w:color="008000"/>
            </w:tcBorders>
          </w:tcPr>
          <w:p w:rsidR="005A212C" w:rsidRDefault="005A212C">
            <w:r>
              <w:t>Produktqualität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Sehr gut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Gut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Normal</w:t>
            </w:r>
          </w:p>
        </w:tc>
        <w:tc>
          <w:tcPr>
            <w:tcW w:w="1647" w:type="dxa"/>
            <w:tcBorders>
              <w:bottom w:val="single" w:sz="6" w:space="0" w:color="008000"/>
            </w:tcBorders>
          </w:tcPr>
          <w:p w:rsidR="005A212C" w:rsidRDefault="005A212C">
            <w:pPr>
              <w:jc w:val="center"/>
            </w:pPr>
            <w:r>
              <w:t>Nicht relevant</w:t>
            </w: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Funktionalität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Angemessenheit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Richtigkeit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Interoperabilität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Ordnungsmäßigkeit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Sicherheit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Zuverlässigkeit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Reife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Fehlertoleranz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Wiederherstellbarkeit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Benutzbarkeit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Verständlichkeit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Erlernbarkeit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Bedienbarkeit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Effizienz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F0DA3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Zeitverhalten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F0DA3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Verbrauchsverhalten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Änderbarkeit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Analysierbarkeit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Modifizierbarkeit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Stabilität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Prüfbarkeit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Übertragbarkeit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Anpassbarkeit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20ACA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Installierbarkeit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20ACA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Konformität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5A212C">
        <w:trPr>
          <w:trHeight w:val="240"/>
        </w:trPr>
        <w:tc>
          <w:tcPr>
            <w:tcW w:w="2622" w:type="dxa"/>
          </w:tcPr>
          <w:p w:rsidR="005A212C" w:rsidRDefault="005A212C">
            <w:pPr>
              <w:rPr>
                <w:sz w:val="20"/>
              </w:rPr>
            </w:pPr>
            <w:r>
              <w:rPr>
                <w:sz w:val="20"/>
              </w:rPr>
              <w:t>Austauschbarkeit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  <w:tc>
          <w:tcPr>
            <w:tcW w:w="1647" w:type="dxa"/>
          </w:tcPr>
          <w:p w:rsidR="005A212C" w:rsidRDefault="00C33614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5A212C" w:rsidRDefault="005A212C">
            <w:pPr>
              <w:jc w:val="center"/>
            </w:pPr>
          </w:p>
        </w:tc>
      </w:tr>
      <w:tr w:rsidR="00163F10">
        <w:trPr>
          <w:trHeight w:val="240"/>
        </w:trPr>
        <w:tc>
          <w:tcPr>
            <w:tcW w:w="2622" w:type="dxa"/>
          </w:tcPr>
          <w:p w:rsidR="00163F10" w:rsidRDefault="00163F10">
            <w:pPr>
              <w:rPr>
                <w:sz w:val="20"/>
              </w:rPr>
            </w:pPr>
          </w:p>
        </w:tc>
        <w:tc>
          <w:tcPr>
            <w:tcW w:w="1647" w:type="dxa"/>
          </w:tcPr>
          <w:p w:rsidR="00163F10" w:rsidRDefault="00163F10">
            <w:pPr>
              <w:jc w:val="center"/>
            </w:pPr>
          </w:p>
        </w:tc>
        <w:tc>
          <w:tcPr>
            <w:tcW w:w="1647" w:type="dxa"/>
          </w:tcPr>
          <w:p w:rsidR="00C33614" w:rsidRDefault="00C33614" w:rsidP="00C33614"/>
        </w:tc>
        <w:tc>
          <w:tcPr>
            <w:tcW w:w="1647" w:type="dxa"/>
          </w:tcPr>
          <w:p w:rsidR="00163F10" w:rsidRDefault="00163F10">
            <w:pPr>
              <w:jc w:val="center"/>
            </w:pPr>
          </w:p>
        </w:tc>
        <w:tc>
          <w:tcPr>
            <w:tcW w:w="1647" w:type="dxa"/>
          </w:tcPr>
          <w:p w:rsidR="00163F10" w:rsidRDefault="00163F10">
            <w:pPr>
              <w:jc w:val="center"/>
            </w:pPr>
          </w:p>
        </w:tc>
      </w:tr>
    </w:tbl>
    <w:p w:rsidR="005A212C" w:rsidRDefault="005A212C">
      <w:pPr>
        <w:pStyle w:val="berschrift1"/>
      </w:pPr>
      <w:bookmarkStart w:id="25" w:name="_Toc470184433"/>
      <w:bookmarkStart w:id="26" w:name="_Toc470597542"/>
      <w:r>
        <w:lastRenderedPageBreak/>
        <w:t>Globale Testfälle</w:t>
      </w:r>
      <w:bookmarkEnd w:id="25"/>
      <w:bookmarkEnd w:id="26"/>
    </w:p>
    <w:p w:rsidR="00B75E28" w:rsidRDefault="00520ACA" w:rsidP="00B75E28">
      <w:pPr>
        <w:pStyle w:val="berschrift2"/>
      </w:pPr>
      <w:r>
        <w:t>Registrieren und Karte aufrufen</w:t>
      </w:r>
    </w:p>
    <w:p w:rsidR="00B75E28" w:rsidRDefault="00926A99" w:rsidP="00B75E28">
      <w:r>
        <w:t>Benutzer</w:t>
      </w:r>
      <w:r w:rsidR="00520ACA">
        <w:t xml:space="preserve"> will sich registrieren</w:t>
      </w:r>
      <w:r w:rsidR="00B75E28">
        <w:t xml:space="preserve"> </w:t>
      </w:r>
      <w:r w:rsidR="00457F53">
        <w:t>und auf der Karte die Dönerstände sehen</w:t>
      </w:r>
    </w:p>
    <w:p w:rsidR="00457F53" w:rsidRDefault="00457F53" w:rsidP="00B75E28">
      <w:r w:rsidRPr="00457F53">
        <w:t>LF10/ Benutzer registrieren</w:t>
      </w:r>
    </w:p>
    <w:p w:rsidR="00A71D11" w:rsidRPr="00A71D11" w:rsidRDefault="00457F53" w:rsidP="00B75E28">
      <w:r w:rsidRPr="00457F53">
        <w:t>/LF20/ Benutzer anmelden</w:t>
      </w:r>
    </w:p>
    <w:p w:rsidR="00457F53" w:rsidRDefault="00457F53" w:rsidP="00B75E28">
      <w:r w:rsidRPr="00457F53">
        <w:t>/LF120/Döner-Stände in der Umgebung finden</w:t>
      </w:r>
    </w:p>
    <w:p w:rsidR="00457F53" w:rsidRDefault="00457F53" w:rsidP="00B75E28">
      <w:r w:rsidRPr="00457F53">
        <w:t>/LF130/ Döner-Karte filtern</w:t>
      </w:r>
    </w:p>
    <w:p w:rsidR="00520ACA" w:rsidRDefault="00520ACA" w:rsidP="00520ACA">
      <w:pPr>
        <w:pStyle w:val="berschrift2"/>
      </w:pPr>
      <w:r>
        <w:t xml:space="preserve">Anmelden und </w:t>
      </w:r>
      <w:r w:rsidR="00457F53">
        <w:t>Döner per Adresse suchen</w:t>
      </w:r>
    </w:p>
    <w:p w:rsidR="00926A99" w:rsidRPr="00926A99" w:rsidRDefault="00926A99" w:rsidP="00926A99">
      <w:r>
        <w:t>Benutzer meldet sich an und sucht einen Dönerladen per Eingabe seiner Adresse</w:t>
      </w:r>
    </w:p>
    <w:p w:rsidR="00457F53" w:rsidRDefault="00457F53" w:rsidP="00457F53">
      <w:r w:rsidRPr="00457F53">
        <w:t>/LF20/ Benutzer anmelde</w:t>
      </w:r>
      <w:r>
        <w:t>n</w:t>
      </w:r>
    </w:p>
    <w:p w:rsidR="00457F53" w:rsidRPr="00457F53" w:rsidRDefault="00457F53" w:rsidP="00457F53">
      <w:r w:rsidRPr="00457F53">
        <w:t>/LF110/ Döner-Stände per Adresse finden</w:t>
      </w:r>
    </w:p>
    <w:p w:rsidR="00520ACA" w:rsidRDefault="00457F53" w:rsidP="00520ACA">
      <w:pPr>
        <w:pStyle w:val="berschrift2"/>
      </w:pPr>
      <w:r>
        <w:t>Freunde verwalten</w:t>
      </w:r>
    </w:p>
    <w:p w:rsidR="00926A99" w:rsidRPr="00926A99" w:rsidRDefault="00926A99" w:rsidP="00926A99">
      <w:r>
        <w:t>Benutzer fügt einen Freund hinzu, sieht ihn in der Freundesliste und löscht ihn dann</w:t>
      </w:r>
    </w:p>
    <w:p w:rsidR="00457F53" w:rsidRPr="00457F53" w:rsidRDefault="00457F53" w:rsidP="00457F53">
      <w:r w:rsidRPr="00457F53">
        <w:t>/LF210/ Freunde hinzufügen</w:t>
      </w:r>
    </w:p>
    <w:p w:rsidR="00520ACA" w:rsidRPr="00457F53" w:rsidRDefault="00457F53" w:rsidP="00520ACA">
      <w:r w:rsidRPr="00457F53">
        <w:t>/LF220/ Freundesliste anzeigen</w:t>
      </w:r>
    </w:p>
    <w:p w:rsidR="00457F53" w:rsidRPr="00520ACA" w:rsidRDefault="00457F53" w:rsidP="00520ACA">
      <w:r w:rsidRPr="00457F53">
        <w:t>/LF230/ Freunde entfernen</w:t>
      </w:r>
    </w:p>
    <w:p w:rsidR="00520ACA" w:rsidRPr="00B75E28" w:rsidRDefault="00520ACA" w:rsidP="00B75E28"/>
    <w:p w:rsidR="005A212C" w:rsidRDefault="005A212C">
      <w:pPr>
        <w:pStyle w:val="berschrift1"/>
      </w:pPr>
      <w:bookmarkStart w:id="27" w:name="_Toc470184434"/>
      <w:bookmarkStart w:id="28" w:name="_Toc470597543"/>
      <w:r>
        <w:t>Entwicklungsumgebung</w:t>
      </w:r>
      <w:bookmarkEnd w:id="27"/>
      <w:bookmarkEnd w:id="28"/>
    </w:p>
    <w:p w:rsidR="005A212C" w:rsidRDefault="005A212C">
      <w:pPr>
        <w:pStyle w:val="berschrift2"/>
      </w:pPr>
      <w:bookmarkStart w:id="29" w:name="_Toc470184435"/>
      <w:r>
        <w:t>Software</w:t>
      </w:r>
      <w:bookmarkEnd w:id="29"/>
    </w:p>
    <w:p w:rsidR="00646148" w:rsidRPr="00646148" w:rsidRDefault="00520ACA" w:rsidP="00520ACA">
      <w:proofErr w:type="spellStart"/>
      <w:r>
        <w:t>Android</w:t>
      </w:r>
      <w:proofErr w:type="spellEnd"/>
      <w:r>
        <w:t xml:space="preserve"> Studio, </w:t>
      </w:r>
      <w:proofErr w:type="spellStart"/>
      <w:r>
        <w:t>My</w:t>
      </w:r>
      <w:r w:rsidR="00646148">
        <w:t>SQL</w:t>
      </w:r>
      <w:proofErr w:type="spellEnd"/>
      <w:r>
        <w:t xml:space="preserve">, </w:t>
      </w:r>
    </w:p>
    <w:p w:rsidR="005A212C" w:rsidRDefault="005A212C">
      <w:pPr>
        <w:pStyle w:val="berschrift2"/>
      </w:pPr>
      <w:bookmarkStart w:id="30" w:name="_Toc470184436"/>
      <w:r>
        <w:t>Hardware</w:t>
      </w:r>
      <w:bookmarkEnd w:id="30"/>
    </w:p>
    <w:p w:rsidR="00646148" w:rsidRPr="00646148" w:rsidRDefault="00520ACA" w:rsidP="00646148">
      <w:r>
        <w:t>3</w:t>
      </w:r>
      <w:r w:rsidR="00646148">
        <w:t xml:space="preserve"> Laptops,</w:t>
      </w:r>
      <w:r>
        <w:t xml:space="preserve"> 2PCs, </w:t>
      </w:r>
      <w:r w:rsidR="00646148">
        <w:t>1 Server</w:t>
      </w:r>
      <w:r w:rsidR="002F17DE">
        <w:t xml:space="preserve">, 4 </w:t>
      </w:r>
      <w:proofErr w:type="spellStart"/>
      <w:r w:rsidR="002F17DE">
        <w:t>Smartphones</w:t>
      </w:r>
      <w:proofErr w:type="spellEnd"/>
    </w:p>
    <w:p w:rsidR="005A212C" w:rsidRDefault="005A212C">
      <w:pPr>
        <w:pStyle w:val="berschrift2"/>
      </w:pPr>
      <w:bookmarkStart w:id="31" w:name="_Toc470184437"/>
      <w:proofErr w:type="spellStart"/>
      <w:r>
        <w:t>Orgware</w:t>
      </w:r>
      <w:bookmarkEnd w:id="31"/>
      <w:proofErr w:type="spellEnd"/>
    </w:p>
    <w:p w:rsidR="00646148" w:rsidRPr="00646148" w:rsidRDefault="00646148" w:rsidP="0064614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Sicherheitsanforderungen, Server-Secure</w:t>
      </w:r>
    </w:p>
    <w:p w:rsidR="005A212C" w:rsidRDefault="005A212C">
      <w:pPr>
        <w:pStyle w:val="berschrift2"/>
      </w:pPr>
      <w:bookmarkStart w:id="32" w:name="_Toc470184438"/>
      <w:r>
        <w:t>Entwicklungs-Schnittstellen</w:t>
      </w:r>
      <w:bookmarkEnd w:id="32"/>
    </w:p>
    <w:p w:rsidR="008063E9" w:rsidRDefault="00520ACA" w:rsidP="008063E9">
      <w:proofErr w:type="spellStart"/>
      <w:r>
        <w:t>App</w:t>
      </w:r>
      <w:proofErr w:type="spellEnd"/>
      <w:r>
        <w:t xml:space="preserve"> –&gt; </w:t>
      </w:r>
      <w:r w:rsidR="008063E9">
        <w:t>SQL</w:t>
      </w:r>
    </w:p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Default="00837233" w:rsidP="008063E9"/>
    <w:p w:rsidR="00837233" w:rsidRPr="008063E9" w:rsidRDefault="00837233" w:rsidP="008063E9"/>
    <w:p w:rsidR="005A212C" w:rsidRDefault="005A212C">
      <w:pPr>
        <w:pStyle w:val="berschrift1"/>
      </w:pPr>
      <w:bookmarkStart w:id="33" w:name="_Toc470184439"/>
      <w:bookmarkStart w:id="34" w:name="_Toc470597544"/>
      <w:r>
        <w:t>Termine</w:t>
      </w:r>
      <w:bookmarkEnd w:id="33"/>
      <w:bookmarkEnd w:id="34"/>
    </w:p>
    <w:p w:rsidR="005A212C" w:rsidRDefault="005A212C">
      <w:pPr>
        <w:pStyle w:val="berschrift2"/>
      </w:pPr>
      <w:bookmarkStart w:id="35" w:name="_Toc470184440"/>
      <w:r>
        <w:t>Meilensteintermine</w:t>
      </w:r>
      <w:bookmarkEnd w:id="35"/>
    </w:p>
    <w:tbl>
      <w:tblPr>
        <w:tblStyle w:val="Tabellengitternetz"/>
        <w:tblW w:w="0" w:type="auto"/>
        <w:tblLook w:val="04A0"/>
      </w:tblPr>
      <w:tblGrid>
        <w:gridCol w:w="3070"/>
        <w:gridCol w:w="3701"/>
        <w:gridCol w:w="2441"/>
      </w:tblGrid>
      <w:tr w:rsidR="00462B2F" w:rsidTr="002F17DE">
        <w:tc>
          <w:tcPr>
            <w:tcW w:w="3070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Meilenstein</w:t>
            </w:r>
          </w:p>
        </w:tc>
        <w:tc>
          <w:tcPr>
            <w:tcW w:w="3701" w:type="dxa"/>
          </w:tcPr>
          <w:p w:rsidR="00462B2F" w:rsidRDefault="00462B2F" w:rsidP="002F17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Deliverable</w:t>
            </w:r>
            <w:proofErr w:type="spellEnd"/>
          </w:p>
        </w:tc>
        <w:tc>
          <w:tcPr>
            <w:tcW w:w="244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</w:tr>
      <w:tr w:rsidR="00462B2F" w:rsidTr="002F17DE">
        <w:tc>
          <w:tcPr>
            <w:tcW w:w="3070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Start</w:t>
            </w:r>
          </w:p>
        </w:tc>
        <w:tc>
          <w:tcPr>
            <w:tcW w:w="370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Dokumentationen mit Info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mationen</w:t>
            </w:r>
          </w:p>
        </w:tc>
        <w:tc>
          <w:tcPr>
            <w:tcW w:w="244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01.12.2016</w:t>
            </w:r>
          </w:p>
        </w:tc>
      </w:tr>
      <w:tr w:rsidR="00462B2F" w:rsidTr="002F17DE">
        <w:tc>
          <w:tcPr>
            <w:tcW w:w="3070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Prototyp</w:t>
            </w:r>
          </w:p>
        </w:tc>
        <w:tc>
          <w:tcPr>
            <w:tcW w:w="370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Prototyp der Datenbank mit wichtigen Funktionen</w:t>
            </w:r>
          </w:p>
        </w:tc>
        <w:tc>
          <w:tcPr>
            <w:tcW w:w="244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 xml:space="preserve">Voraussichtlich </w:t>
            </w:r>
          </w:p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Am 10.02.2017</w:t>
            </w:r>
          </w:p>
        </w:tc>
      </w:tr>
      <w:tr w:rsidR="00462B2F" w:rsidTr="002F17DE">
        <w:tc>
          <w:tcPr>
            <w:tcW w:w="3070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RC-Version</w:t>
            </w:r>
          </w:p>
        </w:tc>
        <w:tc>
          <w:tcPr>
            <w:tcW w:w="370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Visualisierung mit richtiger GUI und allen Funktionen</w:t>
            </w:r>
          </w:p>
        </w:tc>
        <w:tc>
          <w:tcPr>
            <w:tcW w:w="244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Voraussichtlich</w:t>
            </w:r>
          </w:p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Am 22.04.2017</w:t>
            </w:r>
          </w:p>
        </w:tc>
      </w:tr>
      <w:tr w:rsidR="00462B2F" w:rsidTr="002F17DE">
        <w:tc>
          <w:tcPr>
            <w:tcW w:w="3070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Abnahme</w:t>
            </w:r>
          </w:p>
        </w:tc>
        <w:tc>
          <w:tcPr>
            <w:tcW w:w="370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Fertiges Produkt einsatzbereit</w:t>
            </w:r>
          </w:p>
        </w:tc>
        <w:tc>
          <w:tcPr>
            <w:tcW w:w="2441" w:type="dxa"/>
          </w:tcPr>
          <w:p w:rsidR="00462B2F" w:rsidRDefault="00462B2F" w:rsidP="002F17DE">
            <w:pPr>
              <w:rPr>
                <w:sz w:val="28"/>
              </w:rPr>
            </w:pPr>
            <w:r>
              <w:rPr>
                <w:sz w:val="28"/>
              </w:rPr>
              <w:t>Am 31.05.2017</w:t>
            </w:r>
          </w:p>
        </w:tc>
      </w:tr>
    </w:tbl>
    <w:p w:rsidR="00837233" w:rsidRDefault="00462B2F" w:rsidP="00462B2F">
      <w:pPr>
        <w:pStyle w:val="berschrift2"/>
      </w:pPr>
      <w:r>
        <w:lastRenderedPageBreak/>
        <w:t>PSP</w:t>
      </w:r>
    </w:p>
    <w:p w:rsidR="00462B2F" w:rsidRDefault="00462B2F" w:rsidP="00462B2F">
      <w:r w:rsidRPr="00462B2F">
        <w:rPr>
          <w:noProof/>
        </w:rPr>
        <w:drawing>
          <wp:inline distT="0" distB="0" distL="0" distR="0">
            <wp:extent cx="5760085" cy="397931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2F" w:rsidRDefault="00462B2F" w:rsidP="00462B2F"/>
    <w:p w:rsidR="00462B2F" w:rsidRDefault="00462B2F" w:rsidP="00462B2F"/>
    <w:p w:rsidR="00462B2F" w:rsidRDefault="00462B2F" w:rsidP="00462B2F"/>
    <w:p w:rsidR="00462B2F" w:rsidRDefault="00462B2F" w:rsidP="00462B2F"/>
    <w:p w:rsidR="00462B2F" w:rsidRDefault="00462B2F" w:rsidP="00462B2F"/>
    <w:p w:rsidR="00462B2F" w:rsidRPr="00462B2F" w:rsidRDefault="00462B2F" w:rsidP="00462B2F"/>
    <w:p w:rsidR="005A212C" w:rsidRDefault="005A212C">
      <w:pPr>
        <w:pStyle w:val="berschrift1"/>
      </w:pPr>
      <w:bookmarkStart w:id="36" w:name="_Toc470184442"/>
      <w:bookmarkStart w:id="37" w:name="_Toc470597545"/>
      <w:r>
        <w:t>Sonstiges</w:t>
      </w:r>
      <w:bookmarkEnd w:id="36"/>
      <w:bookmarkEnd w:id="37"/>
    </w:p>
    <w:p w:rsidR="005A212C" w:rsidRDefault="008614C5">
      <w:r>
        <w:t>Es muss genug Platz für den Server vorhanden sein.</w:t>
      </w:r>
    </w:p>
    <w:p w:rsidR="008614C5" w:rsidRDefault="008614C5">
      <w:r>
        <w:t>Falls Hilfe notwendig ist, wird das in den ersten 2 Wochen von uns übernommen.</w:t>
      </w:r>
    </w:p>
    <w:p w:rsidR="005A212C" w:rsidRDefault="005A212C"/>
    <w:sectPr w:rsidR="005A212C" w:rsidSect="00BB1B42">
      <w:headerReference w:type="default" r:id="rId13"/>
      <w:footerReference w:type="even" r:id="rId14"/>
      <w:footerReference w:type="default" r:id="rId15"/>
      <w:headerReference w:type="first" r:id="rId16"/>
      <w:footnotePr>
        <w:numRestart w:val="eachPage"/>
      </w:footnotePr>
      <w:type w:val="continuous"/>
      <w:pgSz w:w="11907" w:h="16840" w:code="9"/>
      <w:pgMar w:top="1418" w:right="1418" w:bottom="1134" w:left="1418" w:header="851" w:footer="851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384" w:rsidRDefault="00D06384">
      <w:pPr>
        <w:spacing w:before="0" w:after="0" w:line="240" w:lineRule="auto"/>
      </w:pPr>
      <w:r>
        <w:separator/>
      </w:r>
    </w:p>
  </w:endnote>
  <w:endnote w:type="continuationSeparator" w:id="0">
    <w:p w:rsidR="00D06384" w:rsidRDefault="00D063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53" w:rsidRDefault="00404122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457F53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57F53" w:rsidRDefault="00457F53">
    <w:pPr>
      <w:pStyle w:val="Index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53" w:rsidRDefault="00457F53">
    <w:pPr>
      <w:pStyle w:val="Fuzeile"/>
    </w:pPr>
    <w:r>
      <w:t>27.12.2016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384" w:rsidRDefault="00D06384">
      <w:pPr>
        <w:spacing w:before="0" w:after="0" w:line="240" w:lineRule="auto"/>
      </w:pPr>
      <w:r>
        <w:separator/>
      </w:r>
    </w:p>
  </w:footnote>
  <w:footnote w:type="continuationSeparator" w:id="0">
    <w:p w:rsidR="00D06384" w:rsidRDefault="00D063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53" w:rsidRDefault="00457F53" w:rsidP="00EC25BF"/>
  <w:p w:rsidR="00457F53" w:rsidRDefault="00457F53" w:rsidP="00EC25BF">
    <w:pPr>
      <w:pStyle w:val="Kopfzeile"/>
      <w:pBdr>
        <w:bottom w:val="single" w:sz="12" w:space="1" w:color="auto"/>
      </w:pBdr>
      <w:tabs>
        <w:tab w:val="clear" w:pos="9639"/>
        <w:tab w:val="right" w:pos="9072"/>
      </w:tabs>
    </w:pPr>
    <w:r>
      <w:t xml:space="preserve"> Pflichtenheft Flitzer</w:t>
    </w:r>
    <w:r>
      <w:tab/>
    </w:r>
    <w:r w:rsidR="00404122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404122">
      <w:rPr>
        <w:rStyle w:val="Seitenzahl"/>
      </w:rPr>
      <w:fldChar w:fldCharType="separate"/>
    </w:r>
    <w:r w:rsidR="005F0DA3">
      <w:rPr>
        <w:rStyle w:val="Seitenzahl"/>
        <w:noProof/>
      </w:rPr>
      <w:t>19</w:t>
    </w:r>
    <w:r w:rsidR="00404122">
      <w:rPr>
        <w:rStyle w:val="Seitenzahl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53" w:rsidRDefault="00457F53">
    <w:pPr>
      <w:pStyle w:val="Kopfzeile"/>
    </w:pPr>
    <w:r>
      <w:t>AS</w:t>
    </w:r>
    <w:r>
      <w:tab/>
      <w:t>22.12.2016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282F0F"/>
    <w:multiLevelType w:val="hybridMultilevel"/>
    <w:tmpl w:val="27288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47F6"/>
    <w:multiLevelType w:val="singleLevel"/>
    <w:tmpl w:val="40405E60"/>
    <w:lvl w:ilvl="0">
      <w:start w:val="10"/>
      <w:numFmt w:val="decimal"/>
      <w:pStyle w:val="Leistungen"/>
      <w:lvlText w:val="/L%1/"/>
      <w:lvlJc w:val="left"/>
      <w:pPr>
        <w:tabs>
          <w:tab w:val="num" w:pos="907"/>
        </w:tabs>
        <w:ind w:left="907" w:hanging="907"/>
      </w:pPr>
    </w:lvl>
  </w:abstractNum>
  <w:abstractNum w:abstractNumId="3">
    <w:nsid w:val="0A550BF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B5F5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8A4A16"/>
    <w:multiLevelType w:val="singleLevel"/>
    <w:tmpl w:val="DE947566"/>
    <w:lvl w:ilvl="0">
      <w:start w:val="7"/>
      <w:numFmt w:val="decimal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6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7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8">
    <w:nsid w:val="24F15E9B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A70FF"/>
    <w:multiLevelType w:val="multilevel"/>
    <w:tmpl w:val="949EFA9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11">
    <w:nsid w:val="2C55693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BD2810"/>
    <w:multiLevelType w:val="singleLevel"/>
    <w:tmpl w:val="AF9A18AA"/>
    <w:lvl w:ilvl="0">
      <w:start w:val="10"/>
      <w:numFmt w:val="decimal"/>
      <w:pStyle w:val="Funktionen"/>
      <w:lvlText w:val="/F%1/"/>
      <w:lvlJc w:val="left"/>
      <w:pPr>
        <w:tabs>
          <w:tab w:val="num" w:pos="907"/>
        </w:tabs>
        <w:ind w:left="907" w:hanging="907"/>
      </w:pPr>
    </w:lvl>
  </w:abstractNum>
  <w:abstractNum w:abstractNumId="13">
    <w:nsid w:val="34A01FE2"/>
    <w:multiLevelType w:val="singleLevel"/>
    <w:tmpl w:val="3C62D53E"/>
    <w:lvl w:ilvl="0">
      <w:start w:val="10"/>
      <w:numFmt w:val="decimal"/>
      <w:pStyle w:val="tests"/>
      <w:lvlText w:val="/T%1/"/>
      <w:lvlJc w:val="left"/>
      <w:pPr>
        <w:tabs>
          <w:tab w:val="num" w:pos="851"/>
        </w:tabs>
        <w:ind w:left="851" w:hanging="851"/>
      </w:pPr>
    </w:lvl>
  </w:abstractNum>
  <w:abstractNum w:abstractNumId="14">
    <w:nsid w:val="38986E64"/>
    <w:multiLevelType w:val="hybridMultilevel"/>
    <w:tmpl w:val="FE2430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604C1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5767A"/>
    <w:multiLevelType w:val="hybridMultilevel"/>
    <w:tmpl w:val="5440A8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F5608"/>
    <w:multiLevelType w:val="hybridMultilevel"/>
    <w:tmpl w:val="7076DCE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7530215"/>
    <w:multiLevelType w:val="hybridMultilevel"/>
    <w:tmpl w:val="021C4F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57F7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B46C00"/>
    <w:multiLevelType w:val="hybridMultilevel"/>
    <w:tmpl w:val="0FDA9C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74C7C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27E37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713379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5">
    <w:nsid w:val="525F5699"/>
    <w:multiLevelType w:val="hybridMultilevel"/>
    <w:tmpl w:val="07104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A5ECA"/>
    <w:multiLevelType w:val="hybridMultilevel"/>
    <w:tmpl w:val="708400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9A68A0"/>
    <w:multiLevelType w:val="singleLevel"/>
    <w:tmpl w:val="98A2E834"/>
    <w:lvl w:ilvl="0">
      <w:start w:val="10"/>
      <w:numFmt w:val="decimal"/>
      <w:lvlText w:val="/L%1/"/>
      <w:lvlJc w:val="left"/>
      <w:pPr>
        <w:tabs>
          <w:tab w:val="num" w:pos="907"/>
        </w:tabs>
        <w:ind w:left="907" w:hanging="907"/>
      </w:pPr>
    </w:lvl>
  </w:abstractNum>
  <w:abstractNum w:abstractNumId="28">
    <w:nsid w:val="61845E97"/>
    <w:multiLevelType w:val="hybridMultilevel"/>
    <w:tmpl w:val="E91A2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81A56"/>
    <w:multiLevelType w:val="singleLevel"/>
    <w:tmpl w:val="155CE5C6"/>
    <w:lvl w:ilvl="0">
      <w:start w:val="10"/>
      <w:numFmt w:val="decimal"/>
      <w:pStyle w:val="Daten"/>
      <w:lvlText w:val="/D%1/"/>
      <w:lvlJc w:val="left"/>
      <w:pPr>
        <w:tabs>
          <w:tab w:val="num" w:pos="907"/>
        </w:tabs>
        <w:ind w:left="907" w:hanging="907"/>
      </w:pPr>
    </w:lvl>
  </w:abstractNum>
  <w:abstractNum w:abstractNumId="30">
    <w:nsid w:val="6B6D08BB"/>
    <w:multiLevelType w:val="singleLevel"/>
    <w:tmpl w:val="B8620DEE"/>
    <w:lvl w:ilvl="0">
      <w:start w:val="10"/>
      <w:numFmt w:val="decimal"/>
      <w:pStyle w:val="benutzung"/>
      <w:lvlText w:val="/B%1/"/>
      <w:lvlJc w:val="left"/>
      <w:pPr>
        <w:tabs>
          <w:tab w:val="num" w:pos="907"/>
        </w:tabs>
        <w:ind w:left="907" w:hanging="907"/>
      </w:pPr>
    </w:lvl>
  </w:abstractNum>
  <w:abstractNum w:abstractNumId="31">
    <w:nsid w:val="77C065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7BB34E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C70FE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4"/>
  </w:num>
  <w:num w:numId="3">
    <w:abstractNumId w:val="9"/>
  </w:num>
  <w:num w:numId="4">
    <w:abstractNumId w:val="9"/>
  </w:num>
  <w:num w:numId="5">
    <w:abstractNumId w:val="32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29"/>
  </w:num>
  <w:num w:numId="13">
    <w:abstractNumId w:val="3"/>
  </w:num>
  <w:num w:numId="14">
    <w:abstractNumId w:val="19"/>
  </w:num>
  <w:num w:numId="15">
    <w:abstractNumId w:val="34"/>
  </w:num>
  <w:num w:numId="16">
    <w:abstractNumId w:val="11"/>
  </w:num>
  <w:num w:numId="17">
    <w:abstractNumId w:val="27"/>
  </w:num>
  <w:num w:numId="18">
    <w:abstractNumId w:val="2"/>
  </w:num>
  <w:num w:numId="19">
    <w:abstractNumId w:val="30"/>
  </w:num>
  <w:num w:numId="20">
    <w:abstractNumId w:val="13"/>
  </w:num>
  <w:num w:numId="21">
    <w:abstractNumId w:val="4"/>
  </w:num>
  <w:num w:numId="22">
    <w:abstractNumId w:val="33"/>
  </w:num>
  <w:num w:numId="23">
    <w:abstractNumId w:val="31"/>
  </w:num>
  <w:num w:numId="24">
    <w:abstractNumId w:val="14"/>
  </w:num>
  <w:num w:numId="25">
    <w:abstractNumId w:val="9"/>
    <w:lvlOverride w:ilvl="0">
      <w:startOverride w:val="2"/>
    </w:lvlOverride>
    <w:lvlOverride w:ilvl="1">
      <w:startOverride w:val="2"/>
    </w:lvlOverride>
  </w:num>
  <w:num w:numId="26">
    <w:abstractNumId w:val="25"/>
  </w:num>
  <w:num w:numId="27">
    <w:abstractNumId w:val="26"/>
  </w:num>
  <w:num w:numId="28">
    <w:abstractNumId w:val="16"/>
  </w:num>
  <w:num w:numId="29">
    <w:abstractNumId w:val="20"/>
  </w:num>
  <w:num w:numId="30">
    <w:abstractNumId w:val="1"/>
  </w:num>
  <w:num w:numId="31">
    <w:abstractNumId w:val="18"/>
  </w:num>
  <w:num w:numId="32">
    <w:abstractNumId w:val="28"/>
  </w:num>
  <w:num w:numId="33">
    <w:abstractNumId w:val="15"/>
  </w:num>
  <w:num w:numId="34">
    <w:abstractNumId w:val="8"/>
  </w:num>
  <w:num w:numId="35">
    <w:abstractNumId w:val="22"/>
  </w:num>
  <w:num w:numId="36">
    <w:abstractNumId w:val="21"/>
  </w:num>
  <w:num w:numId="37">
    <w:abstractNumId w:val="23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8F0B23"/>
    <w:rsid w:val="000662A8"/>
    <w:rsid w:val="00112DA9"/>
    <w:rsid w:val="00125130"/>
    <w:rsid w:val="0015514A"/>
    <w:rsid w:val="001630FB"/>
    <w:rsid w:val="00163F10"/>
    <w:rsid w:val="001A02B2"/>
    <w:rsid w:val="00202798"/>
    <w:rsid w:val="00232E3A"/>
    <w:rsid w:val="00235C0E"/>
    <w:rsid w:val="002A653A"/>
    <w:rsid w:val="002A7153"/>
    <w:rsid w:val="002D074C"/>
    <w:rsid w:val="002D5F7D"/>
    <w:rsid w:val="002F17DE"/>
    <w:rsid w:val="0039558C"/>
    <w:rsid w:val="003F2E75"/>
    <w:rsid w:val="00401F10"/>
    <w:rsid w:val="00404122"/>
    <w:rsid w:val="00457F53"/>
    <w:rsid w:val="00462B2F"/>
    <w:rsid w:val="00467BC0"/>
    <w:rsid w:val="004A38B2"/>
    <w:rsid w:val="004C37B1"/>
    <w:rsid w:val="004E508A"/>
    <w:rsid w:val="00520ACA"/>
    <w:rsid w:val="00586AEA"/>
    <w:rsid w:val="005A212C"/>
    <w:rsid w:val="005F0DA3"/>
    <w:rsid w:val="0060385D"/>
    <w:rsid w:val="0063791B"/>
    <w:rsid w:val="00646148"/>
    <w:rsid w:val="00673FCA"/>
    <w:rsid w:val="006D50C9"/>
    <w:rsid w:val="00716448"/>
    <w:rsid w:val="00776B9C"/>
    <w:rsid w:val="007A00F4"/>
    <w:rsid w:val="007B4467"/>
    <w:rsid w:val="007D0042"/>
    <w:rsid w:val="007E0C8A"/>
    <w:rsid w:val="007E1164"/>
    <w:rsid w:val="008063E9"/>
    <w:rsid w:val="008103F2"/>
    <w:rsid w:val="00837233"/>
    <w:rsid w:val="008614C5"/>
    <w:rsid w:val="00893582"/>
    <w:rsid w:val="008E3626"/>
    <w:rsid w:val="008F0B23"/>
    <w:rsid w:val="00926A99"/>
    <w:rsid w:val="009853CD"/>
    <w:rsid w:val="00987AC7"/>
    <w:rsid w:val="009B5DD6"/>
    <w:rsid w:val="00A37A58"/>
    <w:rsid w:val="00A71D11"/>
    <w:rsid w:val="00B070C8"/>
    <w:rsid w:val="00B4622F"/>
    <w:rsid w:val="00B75E28"/>
    <w:rsid w:val="00BB1B42"/>
    <w:rsid w:val="00C33614"/>
    <w:rsid w:val="00C7168B"/>
    <w:rsid w:val="00D06384"/>
    <w:rsid w:val="00D06511"/>
    <w:rsid w:val="00D36C56"/>
    <w:rsid w:val="00D40DB1"/>
    <w:rsid w:val="00D9566F"/>
    <w:rsid w:val="00DC3AC8"/>
    <w:rsid w:val="00DD1267"/>
    <w:rsid w:val="00EC12CF"/>
    <w:rsid w:val="00EC25BF"/>
    <w:rsid w:val="00F03BD0"/>
    <w:rsid w:val="00F60710"/>
    <w:rsid w:val="00FC107E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1B42"/>
    <w:pPr>
      <w:widowControl w:val="0"/>
      <w:spacing w:before="60" w:after="60" w:line="30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BB1B42"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B1B42"/>
    <w:pPr>
      <w:keepNext/>
      <w:numPr>
        <w:ilvl w:val="1"/>
        <w:numId w:val="4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BB1B42"/>
    <w:pPr>
      <w:keepNext/>
      <w:numPr>
        <w:ilvl w:val="2"/>
        <w:numId w:val="4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rsid w:val="00BB1B42"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rsid w:val="00BB1B42"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rsid w:val="00BB1B42"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rsid w:val="00BB1B42"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rsid w:val="00BB1B42"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rsid w:val="00BB1B42"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rsid w:val="00BB1B42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rsid w:val="00BB1B42"/>
    <w:pPr>
      <w:spacing w:before="120" w:after="120"/>
    </w:pPr>
  </w:style>
  <w:style w:type="paragraph" w:customStyle="1" w:styleId="Basis-Funote">
    <w:name w:val="Basis-Fußnote"/>
    <w:basedOn w:val="Standard"/>
    <w:rsid w:val="00BB1B42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rsid w:val="00BB1B42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rsid w:val="00BB1B42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rsid w:val="00BB1B42"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rsid w:val="00BB1B42"/>
    <w:pPr>
      <w:keepNext/>
      <w:spacing w:line="240" w:lineRule="auto"/>
    </w:pPr>
  </w:style>
  <w:style w:type="paragraph" w:styleId="Datum">
    <w:name w:val="Date"/>
    <w:basedOn w:val="Textkrper"/>
    <w:rsid w:val="00BB1B42"/>
    <w:pPr>
      <w:spacing w:before="480" w:after="0"/>
    </w:pPr>
  </w:style>
  <w:style w:type="paragraph" w:customStyle="1" w:styleId="Bezeichnung">
    <w:name w:val="Bezeichnung"/>
    <w:basedOn w:val="Basis-berschrift"/>
    <w:next w:val="Textkrper"/>
    <w:rsid w:val="00BB1B42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sid w:val="00BB1B42"/>
    <w:rPr>
      <w:b/>
      <w:vertAlign w:val="superscript"/>
    </w:rPr>
  </w:style>
  <w:style w:type="paragraph" w:styleId="Endnotentext">
    <w:name w:val="endnote text"/>
    <w:basedOn w:val="Basis-Funote"/>
    <w:semiHidden/>
    <w:rsid w:val="00BB1B42"/>
  </w:style>
  <w:style w:type="paragraph" w:styleId="Fuzeile">
    <w:name w:val="footer"/>
    <w:basedOn w:val="Standard"/>
    <w:rsid w:val="00BB1B42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rsid w:val="00BB1B42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basedOn w:val="Absatz-Standardschriftart"/>
    <w:semiHidden/>
    <w:rsid w:val="00BB1B42"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rsid w:val="00BB1B42"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rsid w:val="00BB1B42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rsid w:val="00BB1B42"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rsid w:val="00BB1B42"/>
    <w:pPr>
      <w:ind w:hanging="720"/>
    </w:pPr>
  </w:style>
  <w:style w:type="paragraph" w:styleId="Index2">
    <w:name w:val="index 2"/>
    <w:basedOn w:val="Basis-Index"/>
    <w:semiHidden/>
    <w:rsid w:val="00BB1B42"/>
    <w:pPr>
      <w:ind w:left="1080"/>
    </w:pPr>
  </w:style>
  <w:style w:type="paragraph" w:styleId="Index3">
    <w:name w:val="index 3"/>
    <w:basedOn w:val="Basis-Index"/>
    <w:semiHidden/>
    <w:rsid w:val="00BB1B42"/>
    <w:pPr>
      <w:ind w:left="1440"/>
    </w:pPr>
  </w:style>
  <w:style w:type="paragraph" w:styleId="Index4">
    <w:name w:val="index 4"/>
    <w:basedOn w:val="Basis-Index"/>
    <w:semiHidden/>
    <w:rsid w:val="00BB1B42"/>
    <w:pPr>
      <w:ind w:left="1800"/>
    </w:pPr>
  </w:style>
  <w:style w:type="paragraph" w:styleId="Index5">
    <w:name w:val="index 5"/>
    <w:basedOn w:val="Basis-Index"/>
    <w:semiHidden/>
    <w:rsid w:val="00BB1B42"/>
    <w:pPr>
      <w:ind w:left="2160"/>
    </w:pPr>
  </w:style>
  <w:style w:type="paragraph" w:styleId="Index6">
    <w:name w:val="index 6"/>
    <w:basedOn w:val="Basis-Index"/>
    <w:semiHidden/>
    <w:rsid w:val="00BB1B42"/>
    <w:pPr>
      <w:ind w:left="2520"/>
    </w:pPr>
  </w:style>
  <w:style w:type="paragraph" w:styleId="Index7">
    <w:name w:val="index 7"/>
    <w:basedOn w:val="Basis-Index"/>
    <w:semiHidden/>
    <w:rsid w:val="00BB1B42"/>
    <w:pPr>
      <w:ind w:left="2880"/>
    </w:pPr>
  </w:style>
  <w:style w:type="paragraph" w:styleId="Index8">
    <w:name w:val="index 8"/>
    <w:basedOn w:val="Basis-Index"/>
    <w:semiHidden/>
    <w:rsid w:val="00BB1B42"/>
    <w:pPr>
      <w:ind w:left="3240"/>
    </w:pPr>
  </w:style>
  <w:style w:type="paragraph" w:styleId="Index9">
    <w:name w:val="index 9"/>
    <w:basedOn w:val="Basis-Index"/>
    <w:semiHidden/>
    <w:rsid w:val="00BB1B42"/>
    <w:pPr>
      <w:ind w:left="3600"/>
    </w:pPr>
  </w:style>
  <w:style w:type="paragraph" w:styleId="Indexberschrift">
    <w:name w:val="index heading"/>
    <w:basedOn w:val="Standard"/>
    <w:next w:val="Index1"/>
    <w:semiHidden/>
    <w:rsid w:val="00BB1B42"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rsid w:val="00BB1B42"/>
    <w:pPr>
      <w:spacing w:before="240" w:after="240"/>
      <w:jc w:val="center"/>
    </w:pPr>
  </w:style>
  <w:style w:type="character" w:customStyle="1" w:styleId="Einleitung">
    <w:name w:val="Einleitung"/>
    <w:rsid w:val="00BB1B42"/>
    <w:rPr>
      <w:b/>
      <w:i/>
    </w:rPr>
  </w:style>
  <w:style w:type="character" w:styleId="Zeilennummer">
    <w:name w:val="line number"/>
    <w:rsid w:val="00BB1B42"/>
    <w:rPr>
      <w:sz w:val="18"/>
    </w:rPr>
  </w:style>
  <w:style w:type="paragraph" w:styleId="Liste">
    <w:name w:val="List"/>
    <w:basedOn w:val="Textkrper"/>
    <w:rsid w:val="00BB1B42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rsid w:val="00BB1B42"/>
    <w:pPr>
      <w:tabs>
        <w:tab w:val="clear" w:pos="1440"/>
      </w:tabs>
      <w:spacing w:after="120"/>
    </w:pPr>
  </w:style>
  <w:style w:type="paragraph" w:styleId="Listennummer">
    <w:name w:val="List Number"/>
    <w:basedOn w:val="Liste"/>
    <w:rsid w:val="00BB1B42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rsid w:val="00BB1B42"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basedOn w:val="Absatz-Standardschriftart"/>
    <w:rsid w:val="00BB1B42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rsid w:val="00BB1B42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rsid w:val="00BB1B42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sid w:val="00BB1B42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rsid w:val="00BB1B42"/>
    <w:pPr>
      <w:ind w:left="360" w:right="0" w:hanging="360"/>
    </w:pPr>
  </w:style>
  <w:style w:type="paragraph" w:customStyle="1" w:styleId="Basis-Verzeichnis">
    <w:name w:val="Basis-Verzeichnis"/>
    <w:basedOn w:val="Standard"/>
    <w:rsid w:val="00BB1B42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rsid w:val="00BB1B42"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rsid w:val="00BB1B42"/>
    <w:pPr>
      <w:spacing w:after="120"/>
    </w:pPr>
  </w:style>
  <w:style w:type="paragraph" w:styleId="Verzeichnis1">
    <w:name w:val="toc 1"/>
    <w:basedOn w:val="Standard"/>
    <w:next w:val="Standard"/>
    <w:uiPriority w:val="39"/>
    <w:rsid w:val="00BB1B42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rsid w:val="00BB1B42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uiPriority w:val="39"/>
    <w:rsid w:val="00BB1B42"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rsid w:val="00BB1B42"/>
    <w:pPr>
      <w:ind w:left="1080"/>
    </w:pPr>
  </w:style>
  <w:style w:type="paragraph" w:styleId="Verzeichnis5">
    <w:name w:val="toc 5"/>
    <w:basedOn w:val="Basis-Verzeichnis"/>
    <w:semiHidden/>
    <w:rsid w:val="00BB1B42"/>
    <w:pPr>
      <w:ind w:left="1440"/>
    </w:pPr>
  </w:style>
  <w:style w:type="paragraph" w:styleId="Verzeichnis6">
    <w:name w:val="toc 6"/>
    <w:basedOn w:val="Basis-Verzeichnis"/>
    <w:semiHidden/>
    <w:rsid w:val="00BB1B42"/>
    <w:pPr>
      <w:ind w:left="1800"/>
    </w:pPr>
  </w:style>
  <w:style w:type="paragraph" w:styleId="Verzeichnis7">
    <w:name w:val="toc 7"/>
    <w:basedOn w:val="Basis-Verzeichnis"/>
    <w:semiHidden/>
    <w:rsid w:val="00BB1B42"/>
    <w:pPr>
      <w:ind w:left="2160"/>
    </w:pPr>
  </w:style>
  <w:style w:type="paragraph" w:styleId="Verzeichnis8">
    <w:name w:val="toc 8"/>
    <w:basedOn w:val="Basis-Verzeichnis"/>
    <w:semiHidden/>
    <w:rsid w:val="00BB1B42"/>
    <w:pPr>
      <w:ind w:left="2520"/>
    </w:pPr>
  </w:style>
  <w:style w:type="paragraph" w:styleId="Verzeichnis9">
    <w:name w:val="toc 9"/>
    <w:basedOn w:val="Basis-Verzeichnis"/>
    <w:semiHidden/>
    <w:rsid w:val="00BB1B42"/>
    <w:pPr>
      <w:ind w:left="2880"/>
    </w:pPr>
  </w:style>
  <w:style w:type="paragraph" w:customStyle="1" w:styleId="ZuHndenvon">
    <w:name w:val="Zu Händen von"/>
    <w:basedOn w:val="Textkrper"/>
    <w:rsid w:val="00BB1B42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rsid w:val="00BB1B42"/>
    <w:pPr>
      <w:spacing w:after="240"/>
    </w:pPr>
  </w:style>
  <w:style w:type="paragraph" w:customStyle="1" w:styleId="NumerierungAnfang">
    <w:name w:val="Numerierung Anfang"/>
    <w:basedOn w:val="Listennummer"/>
    <w:next w:val="Listennummer"/>
    <w:rsid w:val="00BB1B42"/>
    <w:pPr>
      <w:spacing w:before="60"/>
    </w:pPr>
  </w:style>
  <w:style w:type="paragraph" w:customStyle="1" w:styleId="Betreff">
    <w:name w:val="Betreff"/>
    <w:basedOn w:val="Textkrper"/>
    <w:next w:val="Textkrper"/>
    <w:rsid w:val="00BB1B42"/>
    <w:rPr>
      <w:b/>
      <w:i/>
    </w:rPr>
  </w:style>
  <w:style w:type="paragraph" w:customStyle="1" w:styleId="TeilBeschriftung">
    <w:name w:val="Teil Beschriftung"/>
    <w:basedOn w:val="Basis-berschrift"/>
    <w:next w:val="TeilTitel"/>
    <w:rsid w:val="00BB1B42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rsid w:val="00BB1B42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rsid w:val="00BB1B42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rsid w:val="00BB1B42"/>
    <w:pPr>
      <w:spacing w:before="60"/>
    </w:pPr>
  </w:style>
  <w:style w:type="paragraph" w:customStyle="1" w:styleId="BlockzitatEnde">
    <w:name w:val="Blockzitat Ende"/>
    <w:basedOn w:val="Blockzitat"/>
    <w:next w:val="Textkrper"/>
    <w:rsid w:val="00BB1B42"/>
    <w:pPr>
      <w:spacing w:after="240"/>
    </w:pPr>
  </w:style>
  <w:style w:type="paragraph" w:customStyle="1" w:styleId="FuzeileErste">
    <w:name w:val="Fußzeile Erste"/>
    <w:basedOn w:val="Fuzeile"/>
    <w:rsid w:val="00BB1B42"/>
    <w:pPr>
      <w:jc w:val="center"/>
    </w:pPr>
  </w:style>
  <w:style w:type="paragraph" w:customStyle="1" w:styleId="Fuzeilegerade">
    <w:name w:val="Fußzeile gerade"/>
    <w:basedOn w:val="Fuzeile"/>
    <w:rsid w:val="00BB1B42"/>
  </w:style>
  <w:style w:type="paragraph" w:customStyle="1" w:styleId="Fuzeileungerade">
    <w:name w:val="Fußzeile ungerade"/>
    <w:basedOn w:val="Fuzeile"/>
    <w:rsid w:val="00BB1B42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rsid w:val="00BB1B42"/>
    <w:pPr>
      <w:jc w:val="center"/>
    </w:pPr>
  </w:style>
  <w:style w:type="paragraph" w:customStyle="1" w:styleId="Kopfzeilegerade">
    <w:name w:val="Kopfzeile gerade"/>
    <w:basedOn w:val="Kopfzeile"/>
    <w:rsid w:val="00BB1B42"/>
  </w:style>
  <w:style w:type="paragraph" w:customStyle="1" w:styleId="Kopfzeileungerade">
    <w:name w:val="Kopfzeile ungerade"/>
    <w:basedOn w:val="Kopfzeile"/>
    <w:rsid w:val="00BB1B42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rsid w:val="00BB1B42"/>
    <w:pPr>
      <w:spacing w:before="60"/>
    </w:pPr>
  </w:style>
  <w:style w:type="paragraph" w:customStyle="1" w:styleId="ListeEnde">
    <w:name w:val="Liste Ende"/>
    <w:basedOn w:val="Liste"/>
    <w:next w:val="Textkrper"/>
    <w:rsid w:val="00BB1B42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rsid w:val="00BB1B42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rsid w:val="00BB1B42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rsid w:val="00BB1B42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rsid w:val="00BB1B42"/>
    <w:pPr>
      <w:ind w:left="1080"/>
    </w:pPr>
  </w:style>
  <w:style w:type="paragraph" w:styleId="Untertitel">
    <w:name w:val="Subtitle"/>
    <w:basedOn w:val="Titel"/>
    <w:next w:val="TeilUntertitel"/>
    <w:qFormat/>
    <w:rsid w:val="00BB1B42"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rsid w:val="00BB1B42"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rsid w:val="00BB1B42"/>
    <w:pPr>
      <w:ind w:left="2880"/>
    </w:pPr>
  </w:style>
  <w:style w:type="paragraph" w:styleId="Listennummer4">
    <w:name w:val="List Number 4"/>
    <w:basedOn w:val="Listennummer"/>
    <w:rsid w:val="00BB1B42"/>
    <w:pPr>
      <w:ind w:left="2520"/>
    </w:pPr>
  </w:style>
  <w:style w:type="paragraph" w:styleId="Listennummer3">
    <w:name w:val="List Number 3"/>
    <w:basedOn w:val="Listennummer"/>
    <w:rsid w:val="00BB1B42"/>
    <w:pPr>
      <w:ind w:left="2160"/>
    </w:pPr>
  </w:style>
  <w:style w:type="paragraph" w:styleId="Aufzhlungszeichen5">
    <w:name w:val="List Bullet 5"/>
    <w:basedOn w:val="Aufzhlungszeichen"/>
    <w:rsid w:val="00BB1B42"/>
    <w:pPr>
      <w:ind w:left="2880"/>
    </w:pPr>
  </w:style>
  <w:style w:type="paragraph" w:styleId="Aufzhlungszeichen4">
    <w:name w:val="List Bullet 4"/>
    <w:basedOn w:val="Aufzhlungszeichen"/>
    <w:rsid w:val="00BB1B42"/>
    <w:pPr>
      <w:ind w:left="2520"/>
    </w:pPr>
  </w:style>
  <w:style w:type="paragraph" w:styleId="Aufzhlungszeichen3">
    <w:name w:val="List Bullet 3"/>
    <w:basedOn w:val="Aufzhlungszeichen"/>
    <w:rsid w:val="00BB1B42"/>
    <w:pPr>
      <w:ind w:left="2160"/>
    </w:pPr>
  </w:style>
  <w:style w:type="paragraph" w:styleId="Aufzhlungszeichen2">
    <w:name w:val="List Bullet 2"/>
    <w:basedOn w:val="Aufzhlungszeichen"/>
    <w:rsid w:val="00BB1B42"/>
    <w:pPr>
      <w:ind w:left="1800"/>
    </w:pPr>
  </w:style>
  <w:style w:type="paragraph" w:styleId="Liste5">
    <w:name w:val="List 5"/>
    <w:basedOn w:val="Liste"/>
    <w:rsid w:val="00BB1B42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rsid w:val="00BB1B42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rsid w:val="00BB1B42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rsid w:val="00BB1B42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sid w:val="00BB1B42"/>
    <w:rPr>
      <w:i/>
    </w:rPr>
  </w:style>
  <w:style w:type="character" w:styleId="Kommentarzeichen">
    <w:name w:val="annotation reference"/>
    <w:semiHidden/>
    <w:rsid w:val="00BB1B42"/>
    <w:rPr>
      <w:sz w:val="16"/>
    </w:rPr>
  </w:style>
  <w:style w:type="paragraph" w:styleId="Kommentartext">
    <w:name w:val="annotation text"/>
    <w:basedOn w:val="Basis-Funote"/>
    <w:semiHidden/>
    <w:rsid w:val="00BB1B42"/>
    <w:pPr>
      <w:spacing w:after="120"/>
    </w:pPr>
  </w:style>
  <w:style w:type="paragraph" w:styleId="Listennummer2">
    <w:name w:val="List Number 2"/>
    <w:basedOn w:val="Listennummer"/>
    <w:rsid w:val="00BB1B42"/>
    <w:pPr>
      <w:ind w:left="1800"/>
    </w:pPr>
  </w:style>
  <w:style w:type="paragraph" w:styleId="Listenfortsetzung">
    <w:name w:val="List Continue"/>
    <w:basedOn w:val="Liste"/>
    <w:rsid w:val="00BB1B42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rsid w:val="00BB1B42"/>
    <w:pPr>
      <w:ind w:left="1800"/>
    </w:pPr>
  </w:style>
  <w:style w:type="paragraph" w:styleId="Listenfortsetzung3">
    <w:name w:val="List Continue 3"/>
    <w:basedOn w:val="Listenfortsetzung"/>
    <w:rsid w:val="00BB1B42"/>
    <w:pPr>
      <w:ind w:left="2160"/>
    </w:pPr>
  </w:style>
  <w:style w:type="paragraph" w:styleId="Listenfortsetzung4">
    <w:name w:val="List Continue 4"/>
    <w:basedOn w:val="Listenfortsetzung"/>
    <w:rsid w:val="00BB1B42"/>
    <w:pPr>
      <w:ind w:left="2520"/>
    </w:pPr>
  </w:style>
  <w:style w:type="paragraph" w:styleId="Listenfortsetzung5">
    <w:name w:val="List Continue 5"/>
    <w:basedOn w:val="Listenfortsetzung"/>
    <w:rsid w:val="00BB1B42"/>
    <w:pPr>
      <w:ind w:left="2880"/>
    </w:pPr>
  </w:style>
  <w:style w:type="paragraph" w:styleId="Standardeinzug">
    <w:name w:val="Normal Indent"/>
    <w:basedOn w:val="Standard"/>
    <w:rsid w:val="00BB1B42"/>
    <w:pPr>
      <w:ind w:left="1080"/>
    </w:pPr>
  </w:style>
  <w:style w:type="paragraph" w:customStyle="1" w:styleId="Abstract">
    <w:name w:val="Abstract"/>
    <w:basedOn w:val="Textkrper"/>
    <w:next w:val="berschrift1"/>
    <w:rsid w:val="00BB1B42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rsid w:val="00BB1B42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rsid w:val="00BB1B42"/>
    <w:pPr>
      <w:spacing w:before="400" w:after="100"/>
    </w:pPr>
    <w:rPr>
      <w:b/>
    </w:rPr>
  </w:style>
  <w:style w:type="paragraph" w:customStyle="1" w:styleId="Bleistift">
    <w:name w:val="Bleistift"/>
    <w:basedOn w:val="Standard"/>
    <w:rsid w:val="00BB1B42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rsid w:val="00BB1B42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basedOn w:val="Absatz-Standardschriftart"/>
    <w:rsid w:val="00BB1B42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rsid w:val="00BB1B42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rsid w:val="00BB1B42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rsid w:val="00BB1B42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rsid w:val="00BB1B42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rsid w:val="00BB1B42"/>
    <w:pPr>
      <w:tabs>
        <w:tab w:val="num" w:pos="510"/>
      </w:tabs>
      <w:spacing w:before="100" w:line="480" w:lineRule="auto"/>
      <w:ind w:left="510" w:hanging="510"/>
    </w:pPr>
  </w:style>
  <w:style w:type="paragraph" w:customStyle="1" w:styleId="Literatur">
    <w:name w:val="Literatur"/>
    <w:basedOn w:val="Standard"/>
    <w:rsid w:val="00BB1B42"/>
    <w:pPr>
      <w:spacing w:line="480" w:lineRule="auto"/>
    </w:pPr>
  </w:style>
  <w:style w:type="paragraph" w:customStyle="1" w:styleId="Rechnung">
    <w:name w:val="Rechnung"/>
    <w:basedOn w:val="Standard"/>
    <w:rsid w:val="00BB1B42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rsid w:val="00BB1B42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sid w:val="00BB1B42"/>
    <w:rPr>
      <w:sz w:val="48"/>
    </w:rPr>
  </w:style>
  <w:style w:type="paragraph" w:customStyle="1" w:styleId="berschriftAnhang">
    <w:name w:val="Überschrift Anhang"/>
    <w:basedOn w:val="berschrift1"/>
    <w:next w:val="Standard"/>
    <w:rsid w:val="00BB1B42"/>
    <w:pPr>
      <w:outlineLvl w:val="9"/>
    </w:pPr>
  </w:style>
  <w:style w:type="paragraph" w:customStyle="1" w:styleId="bungsaufgabenEinzug">
    <w:name w:val="Übungsaufgaben Einzug"/>
    <w:basedOn w:val="bungsaufgaben"/>
    <w:rsid w:val="00BB1B42"/>
    <w:pPr>
      <w:spacing w:before="240" w:after="240"/>
      <w:ind w:left="510"/>
    </w:pPr>
  </w:style>
  <w:style w:type="paragraph" w:customStyle="1" w:styleId="Beispieleinzug">
    <w:name w:val="Beispieleinzug"/>
    <w:basedOn w:val="Standard"/>
    <w:rsid w:val="00BB1B42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  <w:rsid w:val="00BB1B42"/>
  </w:style>
  <w:style w:type="paragraph" w:customStyle="1" w:styleId="Abstractberschrift">
    <w:name w:val="Abstract Überschrift"/>
    <w:basedOn w:val="Abstract"/>
    <w:rsid w:val="00BB1B42"/>
    <w:pPr>
      <w:jc w:val="center"/>
    </w:pPr>
  </w:style>
  <w:style w:type="paragraph" w:customStyle="1" w:styleId="Ziele">
    <w:name w:val="Ziele"/>
    <w:basedOn w:val="Literatur"/>
    <w:rsid w:val="00BB1B42"/>
  </w:style>
  <w:style w:type="paragraph" w:customStyle="1" w:styleId="Zieleeinzug">
    <w:name w:val="Zieleeinzug"/>
    <w:basedOn w:val="Ziele"/>
    <w:rsid w:val="00BB1B42"/>
    <w:pPr>
      <w:ind w:left="510"/>
    </w:pPr>
  </w:style>
  <w:style w:type="paragraph" w:customStyle="1" w:styleId="Literatureinzug">
    <w:name w:val="Literatureinzug"/>
    <w:basedOn w:val="Literatur"/>
    <w:rsid w:val="00BB1B42"/>
    <w:pPr>
      <w:spacing w:before="100"/>
      <w:ind w:left="510"/>
    </w:pPr>
  </w:style>
  <w:style w:type="paragraph" w:customStyle="1" w:styleId="Funktionen">
    <w:name w:val="Funktionen"/>
    <w:basedOn w:val="Standard"/>
    <w:rsid w:val="00BB1B42"/>
    <w:pPr>
      <w:numPr>
        <w:numId w:val="7"/>
      </w:numPr>
    </w:pPr>
  </w:style>
  <w:style w:type="paragraph" w:customStyle="1" w:styleId="Daten">
    <w:name w:val="Daten"/>
    <w:basedOn w:val="Standard"/>
    <w:rsid w:val="00BB1B42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12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Leistungen">
    <w:name w:val="Leistungen"/>
    <w:basedOn w:val="Standard"/>
    <w:rsid w:val="00BB1B42"/>
    <w:pPr>
      <w:numPr>
        <w:numId w:val="18"/>
      </w:numPr>
    </w:pPr>
  </w:style>
  <w:style w:type="paragraph" w:customStyle="1" w:styleId="benutzung">
    <w:name w:val="benutzung"/>
    <w:basedOn w:val="Standard"/>
    <w:rsid w:val="00BB1B42"/>
    <w:pPr>
      <w:numPr>
        <w:numId w:val="19"/>
      </w:numPr>
    </w:pPr>
  </w:style>
  <w:style w:type="paragraph" w:customStyle="1" w:styleId="tests">
    <w:name w:val="tests"/>
    <w:basedOn w:val="Standard"/>
    <w:rsid w:val="00BB1B42"/>
    <w:pPr>
      <w:numPr>
        <w:numId w:val="20"/>
      </w:numPr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1267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25BF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styleId="Hyperlink">
    <w:name w:val="Hyperlink"/>
    <w:basedOn w:val="Absatz-Standardschriftart"/>
    <w:uiPriority w:val="99"/>
    <w:unhideWhenUsed/>
    <w:rsid w:val="00EC25B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02798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B07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646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pflichtenhef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25306-E3DF-46E7-8399-10E7B071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22</Pages>
  <Words>1949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in der Stilart Aktuell</vt:lpstr>
    </vt:vector>
  </TitlesOfParts>
  <Company>HV Consult</Company>
  <LinksUpToDate>false</LinksUpToDate>
  <CharactersWithSpaces>14201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in der Stilart Aktuell</dc:title>
  <dc:creator>Helmut Vana</dc:creator>
  <cp:lastModifiedBy>Admin</cp:lastModifiedBy>
  <cp:revision>5</cp:revision>
  <cp:lastPrinted>2001-10-01T18:29:00Z</cp:lastPrinted>
  <dcterms:created xsi:type="dcterms:W3CDTF">2017-03-06T11:31:00Z</dcterms:created>
  <dcterms:modified xsi:type="dcterms:W3CDTF">2017-03-08T15:18:00Z</dcterms:modified>
</cp:coreProperties>
</file>