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BC4" w:rsidRDefault="008F78E7">
      <w:pPr>
        <w:pStyle w:val="Titel"/>
        <w:rPr>
          <w:rFonts w:cs="Arial"/>
        </w:rPr>
      </w:pPr>
      <w:proofErr w:type="spellStart"/>
      <w:r>
        <w:rPr>
          <w:rFonts w:cs="Arial"/>
        </w:rPr>
        <w:t>Doener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Spotted</w:t>
      </w:r>
      <w:proofErr w:type="spellEnd"/>
      <w:r>
        <w:rPr>
          <w:rFonts w:cs="Arial"/>
        </w:rPr>
        <w:t xml:space="preserve"> Lastenheft</w:t>
      </w:r>
    </w:p>
    <w:tbl>
      <w:tblPr>
        <w:tblW w:w="104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/>
      </w:tblPr>
      <w:tblGrid>
        <w:gridCol w:w="1020"/>
        <w:gridCol w:w="1744"/>
        <w:gridCol w:w="1134"/>
        <w:gridCol w:w="1418"/>
        <w:gridCol w:w="1275"/>
        <w:gridCol w:w="3828"/>
      </w:tblGrid>
      <w:tr w:rsidR="009D005E" w:rsidTr="008469F6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74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Autor</w:t>
            </w:r>
          </w:p>
        </w:tc>
        <w:tc>
          <w:tcPr>
            <w:tcW w:w="1134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QS</w:t>
            </w:r>
          </w:p>
        </w:tc>
        <w:tc>
          <w:tcPr>
            <w:tcW w:w="141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</w:t>
            </w:r>
            <w:r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  <w:i/>
              </w:rPr>
              <w:t>tum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9D005E" w:rsidTr="008469F6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44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Freudenthaler Armin</w:t>
            </w:r>
          </w:p>
        </w:tc>
        <w:tc>
          <w:tcPr>
            <w:tcW w:w="1134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9D005E" w:rsidRDefault="008469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16.02.2017</w:t>
            </w:r>
          </w:p>
        </w:tc>
        <w:tc>
          <w:tcPr>
            <w:tcW w:w="1275" w:type="dxa"/>
          </w:tcPr>
          <w:p w:rsidR="009D005E" w:rsidRDefault="009D00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Draft</w:t>
            </w:r>
            <w:proofErr w:type="spellEnd"/>
          </w:p>
        </w:tc>
        <w:tc>
          <w:tcPr>
            <w:tcW w:w="3828" w:type="dxa"/>
          </w:tcPr>
          <w:p w:rsidR="009D005E" w:rsidRDefault="009D005E">
            <w:pPr>
              <w:rPr>
                <w:rFonts w:ascii="Arial" w:hAnsi="Arial" w:cs="Arial"/>
              </w:rPr>
            </w:pPr>
          </w:p>
        </w:tc>
      </w:tr>
      <w:tr w:rsidR="00B824F8" w:rsidTr="008469F6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  <w:tr w:rsidR="00B824F8" w:rsidTr="008469F6">
        <w:tblPrEx>
          <w:tblCellMar>
            <w:top w:w="0" w:type="dxa"/>
            <w:bottom w:w="0" w:type="dxa"/>
          </w:tblCellMar>
        </w:tblPrEx>
        <w:tc>
          <w:tcPr>
            <w:tcW w:w="1020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  <w:tc>
          <w:tcPr>
            <w:tcW w:w="3828" w:type="dxa"/>
          </w:tcPr>
          <w:p w:rsidR="00B824F8" w:rsidRDefault="00B824F8">
            <w:pPr>
              <w:rPr>
                <w:rFonts w:ascii="Arial" w:hAnsi="Arial" w:cs="Arial"/>
              </w:rPr>
            </w:pPr>
          </w:p>
        </w:tc>
      </w:tr>
    </w:tbl>
    <w:p w:rsidR="008469F6" w:rsidRDefault="008469F6" w:rsidP="008469F6">
      <w:pPr>
        <w:pStyle w:val="berschrift1"/>
        <w:numPr>
          <w:ilvl w:val="0"/>
          <w:numId w:val="0"/>
        </w:numPr>
        <w:rPr>
          <w:rFonts w:cs="Arial"/>
          <w:highlight w:val="lightGray"/>
        </w:rPr>
      </w:pPr>
    </w:p>
    <w:p w:rsidR="008469F6" w:rsidRDefault="008469F6" w:rsidP="008469F6">
      <w:pPr>
        <w:rPr>
          <w:highlight w:val="lightGray"/>
        </w:rPr>
      </w:pPr>
    </w:p>
    <w:p w:rsidR="008469F6" w:rsidRDefault="008469F6" w:rsidP="008469F6">
      <w:pPr>
        <w:rPr>
          <w:highlight w:val="lightGray"/>
        </w:rPr>
      </w:pPr>
    </w:p>
    <w:p w:rsidR="008469F6" w:rsidRPr="008469F6" w:rsidRDefault="008469F6" w:rsidP="008469F6">
      <w:pPr>
        <w:rPr>
          <w:highlight w:val="lightGray"/>
        </w:rPr>
      </w:pPr>
    </w:p>
    <w:p w:rsidR="008469F6" w:rsidRPr="008469F6" w:rsidRDefault="008469F6" w:rsidP="008469F6">
      <w:pPr>
        <w:rPr>
          <w:highlight w:val="lightGray"/>
        </w:rPr>
      </w:pPr>
    </w:p>
    <w:p w:rsidR="008469F6" w:rsidRDefault="008469F6" w:rsidP="008469F6">
      <w:pPr>
        <w:pStyle w:val="berschrift1"/>
        <w:numPr>
          <w:ilvl w:val="0"/>
          <w:numId w:val="0"/>
        </w:numPr>
      </w:pPr>
      <w:r>
        <w:rPr>
          <w:highlight w:val="lightGray"/>
        </w:rPr>
        <w:br w:type="page"/>
      </w:r>
    </w:p>
    <w:p w:rsidR="008469F6" w:rsidRDefault="008469F6">
      <w:pPr>
        <w:pStyle w:val="Inhaltsverzeichnisberschrift"/>
      </w:pPr>
      <w:r>
        <w:rPr>
          <w:lang w:val="de-DE"/>
        </w:rPr>
        <w:t>Inhalt</w:t>
      </w:r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023414" w:history="1">
        <w:r w:rsidRPr="00820895">
          <w:rPr>
            <w:rStyle w:val="Hyperlink"/>
            <w:noProof/>
          </w:rPr>
          <w:t>2 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5" w:history="1">
        <w:r w:rsidRPr="00820895">
          <w:rPr>
            <w:rStyle w:val="Hyperlink"/>
            <w:rFonts w:cs="Arial"/>
            <w:noProof/>
          </w:rPr>
          <w:t>3 Zielbestimmung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6" w:history="1">
        <w:r w:rsidRPr="00820895">
          <w:rPr>
            <w:rStyle w:val="Hyperlink"/>
            <w:rFonts w:cs="Arial"/>
            <w:noProof/>
          </w:rPr>
          <w:t>4 Produkteinsatz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7" w:history="1">
        <w:r w:rsidRPr="00820895">
          <w:rPr>
            <w:rStyle w:val="Hyperlink"/>
            <w:rFonts w:cs="Arial"/>
            <w:noProof/>
          </w:rPr>
          <w:t>5 Produktfunktionen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8" w:history="1">
        <w:r w:rsidRPr="00820895">
          <w:rPr>
            <w:rStyle w:val="Hyperlink"/>
            <w:rFonts w:cs="Arial"/>
            <w:noProof/>
          </w:rPr>
          <w:t>6 Produktdaten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19" w:history="1">
        <w:r w:rsidRPr="00820895">
          <w:rPr>
            <w:rStyle w:val="Hyperlink"/>
            <w:noProof/>
          </w:rPr>
          <w:t>7 Zwingende Randbedingungen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0" w:history="1">
        <w:r w:rsidRPr="00820895">
          <w:rPr>
            <w:rStyle w:val="Hyperlink"/>
            <w:noProof/>
          </w:rPr>
          <w:t>7.1 Produktumgebung und Systemintegration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1" w:history="1">
        <w:r w:rsidRPr="00820895">
          <w:rPr>
            <w:rStyle w:val="Hyperlink"/>
            <w:noProof/>
          </w:rPr>
          <w:t>7.2 Schnittstellen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2" w:history="1">
        <w:r w:rsidRPr="00820895">
          <w:rPr>
            <w:rStyle w:val="Hyperlink"/>
            <w:rFonts w:cs="Arial"/>
            <w:noProof/>
          </w:rPr>
          <w:t>8 Vertragsgegenstand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3" w:history="1">
        <w:r w:rsidRPr="00820895">
          <w:rPr>
            <w:rStyle w:val="Hyperlink"/>
            <w:noProof/>
          </w:rPr>
          <w:t>8.1 Lieferumfang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4" w:history="1">
        <w:r w:rsidRPr="00820895">
          <w:rPr>
            <w:rStyle w:val="Hyperlink"/>
            <w:noProof/>
          </w:rPr>
          <w:t>8.2 Produktleistungen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2"/>
        <w:rPr>
          <w:rFonts w:ascii="Calibri" w:hAnsi="Calibri"/>
          <w:noProof/>
          <w:sz w:val="22"/>
          <w:szCs w:val="22"/>
          <w:lang w:val="de-AT" w:eastAsia="de-AT"/>
        </w:rPr>
      </w:pPr>
      <w:hyperlink w:anchor="_Toc475023425" w:history="1">
        <w:r w:rsidRPr="00820895">
          <w:rPr>
            <w:rStyle w:val="Hyperlink"/>
            <w:noProof/>
          </w:rPr>
          <w:t>8.3 Produktbezogene Leistungen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6" w:history="1">
        <w:r w:rsidRPr="00820895">
          <w:rPr>
            <w:rStyle w:val="Hyperlink"/>
            <w:rFonts w:cs="Arial"/>
            <w:noProof/>
          </w:rPr>
          <w:t>9 Qualitätsanforderungen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7" w:history="1">
        <w:r w:rsidRPr="00820895">
          <w:rPr>
            <w:rStyle w:val="Hyperlink"/>
            <w:rFonts w:cs="Arial"/>
            <w:noProof/>
          </w:rPr>
          <w:t>10 Ergänzungen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Pr="008469F6" w:rsidRDefault="008469F6">
      <w:pPr>
        <w:pStyle w:val="Verzeichnis1"/>
        <w:rPr>
          <w:rFonts w:ascii="Calibri" w:hAnsi="Calibri"/>
          <w:b w:val="0"/>
          <w:noProof/>
          <w:sz w:val="22"/>
          <w:szCs w:val="22"/>
          <w:lang w:val="de-AT" w:eastAsia="de-AT"/>
        </w:rPr>
      </w:pPr>
      <w:hyperlink w:anchor="_Toc475023428" w:history="1">
        <w:r w:rsidRPr="00820895">
          <w:rPr>
            <w:rStyle w:val="Hyperlink"/>
            <w:rFonts w:cs="Arial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_Toc475023428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69F6" w:rsidRDefault="008469F6">
      <w:r>
        <w:rPr>
          <w:b/>
          <w:bCs/>
        </w:rPr>
        <w:fldChar w:fldCharType="end"/>
      </w:r>
    </w:p>
    <w:p w:rsidR="009B1027" w:rsidRDefault="008469F6" w:rsidP="008469F6">
      <w:pPr>
        <w:pStyle w:val="berschrift1"/>
      </w:pPr>
      <w:r>
        <w:rPr>
          <w:highlight w:val="lightGray"/>
        </w:rPr>
        <w:br w:type="page"/>
      </w:r>
      <w:bookmarkStart w:id="0" w:name="_Toc475023414"/>
      <w:r w:rsidR="009B1027">
        <w:lastRenderedPageBreak/>
        <w:t>Einführung</w:t>
      </w:r>
      <w:bookmarkEnd w:id="0"/>
    </w:p>
    <w:p w:rsidR="008F78E7" w:rsidRPr="009B1027" w:rsidRDefault="008F78E7" w:rsidP="008F78E7">
      <w:pPr>
        <w:rPr>
          <w:rFonts w:ascii="Arial" w:hAnsi="Arial" w:cs="Arial"/>
        </w:rPr>
      </w:pPr>
      <w:bookmarkStart w:id="1" w:name="_Toc475023415"/>
      <w:r>
        <w:rPr>
          <w:rFonts w:ascii="Arial" w:hAnsi="Arial" w:cs="Arial"/>
        </w:rPr>
        <w:t>Mit unserer App bieten wir unseren Kunden die Möglichkeit mit einem Klick Döne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>stände in ihrer Nähe zu finden</w:t>
      </w:r>
      <w:r w:rsidR="00C71629">
        <w:rPr>
          <w:rFonts w:ascii="Arial" w:hAnsi="Arial" w:cs="Arial"/>
        </w:rPr>
        <w:t>. Dies ist hilfreich bei einer s</w:t>
      </w:r>
      <w:r>
        <w:rPr>
          <w:rFonts w:ascii="Arial" w:hAnsi="Arial" w:cs="Arial"/>
        </w:rPr>
        <w:t>pontanen Essentsche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>dung, man kann jedoch Termine planen und mithilfe der App Freunde zum Essen einladen.</w:t>
      </w:r>
    </w:p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t>Zielbestimmung</w:t>
      </w:r>
      <w:bookmarkEnd w:id="1"/>
    </w:p>
    <w:p w:rsidR="008F78E7" w:rsidRDefault="008F78E7" w:rsidP="008F78E7">
      <w:pPr>
        <w:rPr>
          <w:rFonts w:ascii="Arial" w:hAnsi="Arial" w:cs="Arial"/>
        </w:rPr>
      </w:pPr>
      <w:r>
        <w:rPr>
          <w:rFonts w:ascii="Arial" w:hAnsi="Arial" w:cs="Arial"/>
        </w:rPr>
        <w:t>Das Ziel unserer App ist, schnell und gezielt alle Döner Anbieter in der Umgebung zu finden. Außerdem soll man mit der App Freunde zum Döner Essen einladen können.</w:t>
      </w:r>
    </w:p>
    <w:p w:rsidR="008F78E7" w:rsidRPr="008F78E7" w:rsidRDefault="008F78E7" w:rsidP="008F78E7">
      <w:r>
        <w:rPr>
          <w:rFonts w:ascii="Arial" w:hAnsi="Arial" w:cs="Arial"/>
        </w:rPr>
        <w:t xml:space="preserve">Die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 xml:space="preserve"> soll benutzerfreundlich sein</w:t>
      </w:r>
      <w:r w:rsidR="00C7162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aber trotzdem übersichtlich. Ebenso sollen möglichst viele Dönerstände eingetragen sein. Durch die „Freunde“ Funktion soll es die Möglichkeit geben deinen Freund einzuladen </w:t>
      </w:r>
      <w:r w:rsidR="00C71629">
        <w:rPr>
          <w:rFonts w:ascii="Arial" w:hAnsi="Arial" w:cs="Arial"/>
        </w:rPr>
        <w:t xml:space="preserve">und </w:t>
      </w:r>
      <w:r>
        <w:rPr>
          <w:rFonts w:ascii="Arial" w:hAnsi="Arial" w:cs="Arial"/>
        </w:rPr>
        <w:t xml:space="preserve">mit </w:t>
      </w:r>
      <w:r w:rsidR="00C71629">
        <w:rPr>
          <w:rFonts w:ascii="Arial" w:hAnsi="Arial" w:cs="Arial"/>
        </w:rPr>
        <w:t>ihm</w:t>
      </w:r>
      <w:r>
        <w:rPr>
          <w:rFonts w:ascii="Arial" w:hAnsi="Arial" w:cs="Arial"/>
        </w:rPr>
        <w:t xml:space="preserve"> Döner essen zu gehen. Durch die „Freunde“ Funktion soll die Reichweite der App gesteigert werden. Trotz diesen Funktionen soll weiterhin eine</w:t>
      </w:r>
      <w:r w:rsidR="00C71629">
        <w:rPr>
          <w:rFonts w:ascii="Arial" w:hAnsi="Arial" w:cs="Arial"/>
        </w:rPr>
        <w:t xml:space="preserve"> gute Performance gewährleistet</w:t>
      </w:r>
      <w:r>
        <w:rPr>
          <w:rFonts w:ascii="Arial" w:hAnsi="Arial" w:cs="Arial"/>
        </w:rPr>
        <w:t xml:space="preserve"> werden.</w:t>
      </w:r>
    </w:p>
    <w:p w:rsidR="00477BC4" w:rsidRDefault="00477BC4">
      <w:pPr>
        <w:pStyle w:val="berschrift1"/>
        <w:rPr>
          <w:rFonts w:cs="Arial"/>
        </w:rPr>
      </w:pPr>
      <w:bookmarkStart w:id="2" w:name="_Toc475023416"/>
      <w:r>
        <w:rPr>
          <w:rFonts w:cs="Arial"/>
        </w:rPr>
        <w:t>Produkteinsatz</w:t>
      </w:r>
      <w:bookmarkEnd w:id="2"/>
    </w:p>
    <w:p w:rsidR="00BF18B7" w:rsidRDefault="00BF18B7" w:rsidP="00BF18B7">
      <w:pPr>
        <w:pStyle w:val="berschrift2"/>
        <w:numPr>
          <w:ilvl w:val="1"/>
          <w:numId w:val="3"/>
        </w:numPr>
      </w:pPr>
      <w:bookmarkStart w:id="3" w:name="_Toc475023417"/>
      <w:r>
        <w:t>Zielgruppe</w:t>
      </w:r>
    </w:p>
    <w:p w:rsidR="00BF18B7" w:rsidRDefault="00BF18B7" w:rsidP="00BF18B7">
      <w:r>
        <w:t xml:space="preserve">Die App ist hauptsächlich an Schüler über 13 </w:t>
      </w:r>
      <w:r w:rsidR="00B629B1">
        <w:t>gerichtet, da Döner ein schnell</w:t>
      </w:r>
      <w:r>
        <w:t xml:space="preserve"> hergerichtetes Gericht ist</w:t>
      </w:r>
      <w:r w:rsidR="00B629B1">
        <w:t>,</w:t>
      </w:r>
      <w:r>
        <w:t xml:space="preserve"> welches von vielen Schülern in Freistunden gegessen wird.</w:t>
      </w:r>
    </w:p>
    <w:p w:rsidR="00BF18B7" w:rsidRPr="00B74F82" w:rsidRDefault="00BF18B7" w:rsidP="00BF18B7">
      <w:r>
        <w:t>Zu unserer Zielgruppe gehören auch Studenten und junge Erwachsene.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r>
        <w:t>App</w:t>
      </w:r>
    </w:p>
    <w:p w:rsidR="00BF18B7" w:rsidRDefault="00C71629" w:rsidP="00BF18B7">
      <w:proofErr w:type="spellStart"/>
      <w:r>
        <w:t>Doe</w:t>
      </w:r>
      <w:r w:rsidR="00BF18B7">
        <w:t>ner</w:t>
      </w:r>
      <w:proofErr w:type="spellEnd"/>
      <w:r w:rsidR="00BF18B7">
        <w:t xml:space="preserve"> </w:t>
      </w:r>
      <w:proofErr w:type="spellStart"/>
      <w:r w:rsidR="00BF18B7">
        <w:t>Spotted</w:t>
      </w:r>
      <w:proofErr w:type="spellEnd"/>
      <w:r w:rsidR="00BF18B7">
        <w:t xml:space="preserve"> wird als </w:t>
      </w:r>
      <w:proofErr w:type="spellStart"/>
      <w:proofErr w:type="gramStart"/>
      <w:r w:rsidR="00BF18B7">
        <w:t>App</w:t>
      </w:r>
      <w:proofErr w:type="spellEnd"/>
      <w:r w:rsidR="00BF18B7">
        <w:t xml:space="preserve"> </w:t>
      </w:r>
      <w:r w:rsidR="00EA0D73">
        <w:t>,</w:t>
      </w:r>
      <w:r w:rsidR="00BF18B7">
        <w:t>welche</w:t>
      </w:r>
      <w:proofErr w:type="gramEnd"/>
      <w:r w:rsidR="00BF18B7">
        <w:t xml:space="preserve"> Ortungsdienste benutzt</w:t>
      </w:r>
      <w:r w:rsidR="00EA0D73">
        <w:t>,</w:t>
      </w:r>
      <w:r w:rsidR="00BF18B7">
        <w:t xml:space="preserve"> umgesetzt damit ist sie unte</w:t>
      </w:r>
      <w:r w:rsidR="00BF18B7">
        <w:t>r</w:t>
      </w:r>
      <w:r w:rsidR="00BF18B7">
        <w:t>wegs bei spontanem Hunger gut einsetzbar.</w:t>
      </w:r>
    </w:p>
    <w:p w:rsidR="00BF18B7" w:rsidRDefault="00BF18B7" w:rsidP="00BF18B7">
      <w:r>
        <w:t>Diese soll entweder über den Google Play Store oder über unsere Homepage heruntergeladen werden</w:t>
      </w:r>
      <w:r w:rsidR="00C71629">
        <w:t xml:space="preserve"> können</w:t>
      </w:r>
      <w:r>
        <w:t>.</w:t>
      </w:r>
    </w:p>
    <w:p w:rsidR="00BF18B7" w:rsidRDefault="00BF18B7" w:rsidP="00BF18B7">
      <w:pPr>
        <w:pStyle w:val="berschrift2"/>
        <w:numPr>
          <w:ilvl w:val="1"/>
          <w:numId w:val="3"/>
        </w:numPr>
      </w:pPr>
      <w:r>
        <w:t>Website</w:t>
      </w:r>
    </w:p>
    <w:p w:rsidR="00BF18B7" w:rsidRDefault="00BF18B7" w:rsidP="00BF18B7">
      <w:r>
        <w:t>Neben der App wird auch eine Homepage erstellt auf welcher man sich über die App und das Team informieren kann.</w:t>
      </w:r>
    </w:p>
    <w:p w:rsidR="00BF18B7" w:rsidRDefault="00BF18B7" w:rsidP="00BF18B7">
      <w:r>
        <w:t>Die App kann auch auf der Website heruntergeladen werden.</w:t>
      </w:r>
    </w:p>
    <w:p w:rsidR="00BF18B7" w:rsidRDefault="00BF18B7" w:rsidP="00BF18B7"/>
    <w:p w:rsidR="00BF18B7" w:rsidRPr="00213817" w:rsidRDefault="00BF18B7" w:rsidP="00BF18B7"/>
    <w:p w:rsidR="00477BC4" w:rsidRDefault="00477BC4">
      <w:pPr>
        <w:pStyle w:val="berschrift1"/>
        <w:rPr>
          <w:rFonts w:cs="Arial"/>
        </w:rPr>
      </w:pPr>
      <w:r>
        <w:rPr>
          <w:rFonts w:cs="Arial"/>
        </w:rPr>
        <w:lastRenderedPageBreak/>
        <w:t>Produktfunktionen</w:t>
      </w:r>
      <w:bookmarkEnd w:id="3"/>
    </w:p>
    <w:p w:rsidR="0084509E" w:rsidRDefault="0084509E" w:rsidP="0084509E">
      <w:pPr>
        <w:pStyle w:val="berschrift2"/>
      </w:pPr>
      <w:r>
        <w:t>Benutzer an- und abmelden</w:t>
      </w:r>
    </w:p>
    <w:p w:rsidR="0084509E" w:rsidRPr="0084509E" w:rsidRDefault="0084509E" w:rsidP="0084509E">
      <w:r>
        <w:t>Der Benutzer kann auf die Funktionen der App zugreifen, sobald er sich registriert und ang</w:t>
      </w:r>
      <w:r>
        <w:t>e</w:t>
      </w:r>
      <w:r>
        <w:t xml:space="preserve">meldet hat. </w:t>
      </w:r>
    </w:p>
    <w:p w:rsidR="008469F6" w:rsidRDefault="008469F6" w:rsidP="008469F6">
      <w:pPr>
        <w:pStyle w:val="berschrift3"/>
      </w:pPr>
      <w:r>
        <w:t>Benutzer registrieren</w:t>
      </w:r>
      <w:r w:rsidR="00EB249A">
        <w:t xml:space="preserve"> (/LF0010/)</w:t>
      </w:r>
    </w:p>
    <w:p w:rsidR="008469F6" w:rsidRDefault="008469F6" w:rsidP="008469F6">
      <w:r>
        <w:t xml:space="preserve">Bei der Erstbenützung der App, soll sich der Benutzer registrieren. Dafür </w:t>
      </w:r>
      <w:proofErr w:type="gramStart"/>
      <w:r>
        <w:t>wird</w:t>
      </w:r>
      <w:proofErr w:type="gramEnd"/>
      <w:r>
        <w:t xml:space="preserve"> ein einmaliger Benutzername, </w:t>
      </w:r>
      <w:r w:rsidR="00EB249A">
        <w:t>eine E-Mail</w:t>
      </w:r>
      <w:r>
        <w:t>-Adresse und ein Passwort mit mindestens 8 Zeichen (</w:t>
      </w:r>
      <w:r w:rsidR="00EA0D73">
        <w:t xml:space="preserve">min. </w:t>
      </w:r>
      <w:r w:rsidR="00EB249A">
        <w:t xml:space="preserve">1 Großbuchstabe, </w:t>
      </w:r>
      <w:r w:rsidR="00EA0D73">
        <w:t xml:space="preserve">min. </w:t>
      </w:r>
      <w:r w:rsidR="00EB249A">
        <w:t>1 Zahl</w:t>
      </w:r>
      <w:r>
        <w:t xml:space="preserve">) </w:t>
      </w:r>
      <w:r w:rsidR="00EB249A">
        <w:t>als Anmeldedaten verwendet.</w:t>
      </w:r>
    </w:p>
    <w:p w:rsidR="00EB249A" w:rsidRDefault="00EB249A" w:rsidP="008469F6">
      <w:r>
        <w:t>Nach erfolgreicher Registration sollen alle Dienste der App für den Benutzer erreichbar sein.</w:t>
      </w:r>
    </w:p>
    <w:p w:rsidR="00EB249A" w:rsidRDefault="00EB249A" w:rsidP="00EB249A">
      <w:pPr>
        <w:pStyle w:val="berschrift3"/>
        <w:jc w:val="both"/>
      </w:pPr>
      <w:r>
        <w:t>Benutzer anmelden (/LF0020/)</w:t>
      </w:r>
    </w:p>
    <w:p w:rsidR="00EB249A" w:rsidRDefault="00EB249A" w:rsidP="00EB249A">
      <w:r>
        <w:t>Nach erfolgreicher Registration (/LF0010/) kann sich der Benutzer anmelden</w:t>
      </w:r>
      <w:r w:rsidR="00964B4E">
        <w:t>,</w:t>
      </w:r>
      <w:r>
        <w:t xml:space="preserve"> um auf die App zugreifen zu können. </w:t>
      </w:r>
      <w:r w:rsidR="00E36449">
        <w:t>Dafür wird die Eingabe des Benutzernamens und des Passwortes</w:t>
      </w:r>
      <w:r w:rsidR="00E36449">
        <w:br/>
        <w:t xml:space="preserve">benötigt. </w:t>
      </w:r>
      <w:r w:rsidR="00061F4E">
        <w:t>Wenn die eingegebenen Daten mit denen die in der Datenbank gespeichert sind übereinstimmen, soll der Benutzer alle Tasks der App ausführen können.</w:t>
      </w:r>
    </w:p>
    <w:p w:rsidR="00061F4E" w:rsidRDefault="00061F4E" w:rsidP="00061F4E">
      <w:pPr>
        <w:pStyle w:val="berschrift3"/>
      </w:pPr>
      <w:r>
        <w:t>Benutzer abmelden (/LF0030/)</w:t>
      </w:r>
    </w:p>
    <w:p w:rsidR="00061F4E" w:rsidRDefault="00061F4E" w:rsidP="00061F4E">
      <w:pPr>
        <w:pStyle w:val="Textkrper"/>
      </w:pPr>
      <w:r>
        <w:t xml:space="preserve">Nach der Anmeldung (/LF0020/), kann sich der Benutzer wieder abmelden. </w:t>
      </w:r>
    </w:p>
    <w:p w:rsidR="0031214F" w:rsidRDefault="0031214F" w:rsidP="0031214F">
      <w:pPr>
        <w:pStyle w:val="berschrift2"/>
      </w:pPr>
      <w:r>
        <w:t>Döner suchen</w:t>
      </w:r>
      <w:r w:rsidR="00B92738">
        <w:t xml:space="preserve"> </w:t>
      </w:r>
    </w:p>
    <w:p w:rsidR="0031214F" w:rsidRPr="0031214F" w:rsidRDefault="0031214F" w:rsidP="0031214F">
      <w:r>
        <w:t xml:space="preserve">Der Benutzer hat die Möglichkeit mit der App nach allen Dönerständen in der Nähe </w:t>
      </w:r>
      <w:r w:rsidR="00762794">
        <w:t xml:space="preserve">zu suchen </w:t>
      </w:r>
      <w:r>
        <w:t xml:space="preserve">oder per Eingabe einer Adresse </w:t>
      </w:r>
      <w:r w:rsidR="00762794">
        <w:t>den nächsten Dönerladen zu finden</w:t>
      </w:r>
      <w:r>
        <w:t>.</w:t>
      </w:r>
    </w:p>
    <w:p w:rsidR="00594655" w:rsidRDefault="00061F4E" w:rsidP="00594655">
      <w:pPr>
        <w:pStyle w:val="berschrift3"/>
      </w:pPr>
      <w:r>
        <w:t>Döner per Adresse finden</w:t>
      </w:r>
      <w:r w:rsidR="00B92738">
        <w:t xml:space="preserve"> (/LF011</w:t>
      </w:r>
      <w:r w:rsidR="008B145B">
        <w:t>0/)</w:t>
      </w:r>
    </w:p>
    <w:p w:rsidR="000A7CDB" w:rsidRDefault="008B145B" w:rsidP="000A7CDB">
      <w:r>
        <w:t>Wenn eine neue</w:t>
      </w:r>
      <w:r w:rsidR="000A7CDB">
        <w:t xml:space="preserve"> Adresse</w:t>
      </w:r>
      <w:r>
        <w:t xml:space="preserve"> eingetragen wird</w:t>
      </w:r>
      <w:r w:rsidR="000A7CDB">
        <w:t xml:space="preserve">, </w:t>
      </w:r>
      <w:r>
        <w:t>wird der Weg-Punkt der Karte zur eingegeben</w:t>
      </w:r>
      <w:r>
        <w:br/>
        <w:t xml:space="preserve">Adresse gesetzt und alle Läden in der Nähe anzeigt. </w:t>
      </w:r>
    </w:p>
    <w:p w:rsidR="00A74F77" w:rsidRDefault="00A74F77" w:rsidP="00A74F77">
      <w:pPr>
        <w:pStyle w:val="berschrift3"/>
      </w:pPr>
      <w:r>
        <w:t>Döne</w:t>
      </w:r>
      <w:r w:rsidR="00B92738">
        <w:t>r in der Umgebung finden (/LF012</w:t>
      </w:r>
      <w:r>
        <w:t>0/)</w:t>
      </w:r>
    </w:p>
    <w:p w:rsidR="00A74F77" w:rsidRDefault="003073E3" w:rsidP="00A74F77">
      <w:r>
        <w:t xml:space="preserve">Sobald die App, nach der Anmeldung, geöffnet wird, </w:t>
      </w:r>
      <w:r w:rsidR="00521BDB">
        <w:t>öffnet</w:t>
      </w:r>
      <w:r w:rsidR="00C3750B">
        <w:t xml:space="preserve"> sich eine Karte die deinen Stan</w:t>
      </w:r>
      <w:r w:rsidR="00C3750B">
        <w:t>d</w:t>
      </w:r>
      <w:r w:rsidR="00C3750B">
        <w:t xml:space="preserve">ort und alle Döner-Läden in der Nähe auf der Karte anzeigt.  </w:t>
      </w:r>
    </w:p>
    <w:p w:rsidR="00B96707" w:rsidRDefault="00B96707" w:rsidP="007821CA">
      <w:pPr>
        <w:pStyle w:val="berschrift3"/>
      </w:pPr>
      <w:r>
        <w:lastRenderedPageBreak/>
        <w:t>Döner-Karte filtern</w:t>
      </w:r>
      <w:r w:rsidR="00B92738">
        <w:t xml:space="preserve"> (/LF0130/)</w:t>
      </w:r>
    </w:p>
    <w:p w:rsidR="00B96707" w:rsidRDefault="00B96707" w:rsidP="00B96707">
      <w:r>
        <w:t xml:space="preserve">Man soll die Möglichkeit haben, die Karte nach bestimmten Kriterien zu filtern, um eine </w:t>
      </w:r>
      <w:r>
        <w:br/>
        <w:t>genauere Suche zu gestalten.</w:t>
      </w:r>
    </w:p>
    <w:p w:rsidR="00B92738" w:rsidRDefault="00B92738" w:rsidP="00B96707"/>
    <w:p w:rsidR="006C2847" w:rsidRDefault="006C2847" w:rsidP="006C2847">
      <w:pPr>
        <w:pStyle w:val="berschrift2"/>
      </w:pPr>
      <w:r>
        <w:t>Freunde hinzufügen</w:t>
      </w:r>
    </w:p>
    <w:p w:rsidR="006C2847" w:rsidRDefault="006C2847" w:rsidP="006C2847">
      <w:r>
        <w:t>Man soll eine Möglichkeit haben Freunde zu „</w:t>
      </w:r>
      <w:proofErr w:type="spellStart"/>
      <w:r>
        <w:t>adden</w:t>
      </w:r>
      <w:proofErr w:type="spellEnd"/>
      <w:r>
        <w:t>“ und zu verwalten.</w:t>
      </w:r>
    </w:p>
    <w:p w:rsidR="006C2847" w:rsidRDefault="006C2847" w:rsidP="006C2847">
      <w:pPr>
        <w:pStyle w:val="berschrift3"/>
      </w:pPr>
      <w:r>
        <w:t>Freunde hinzufügen</w:t>
      </w:r>
      <w:r w:rsidR="00B92738">
        <w:t xml:space="preserve"> (/LF0210/)</w:t>
      </w:r>
    </w:p>
    <w:p w:rsidR="006C2847" w:rsidRDefault="006C2847" w:rsidP="006C2847">
      <w:r>
        <w:t xml:space="preserve">Mann soll über eine Suchleiste Freunde finden können. </w:t>
      </w:r>
      <w:r w:rsidR="009142ED">
        <w:t>Diese werden durch den Benutzern</w:t>
      </w:r>
      <w:r w:rsidR="009142ED">
        <w:t>a</w:t>
      </w:r>
      <w:r w:rsidR="009142ED">
        <w:t>men oder dem echten Namen gefiltert</w:t>
      </w:r>
      <w:r>
        <w:t>.</w:t>
      </w:r>
    </w:p>
    <w:p w:rsidR="006C2847" w:rsidRDefault="006C2847" w:rsidP="006C2847">
      <w:pPr>
        <w:pStyle w:val="berschrift3"/>
      </w:pPr>
      <w:r>
        <w:t>Freundesliste anzeigen</w:t>
      </w:r>
      <w:r w:rsidR="00B92738">
        <w:t xml:space="preserve"> (/LF0220/)</w:t>
      </w:r>
    </w:p>
    <w:p w:rsidR="006C2847" w:rsidRDefault="006C2847" w:rsidP="006C2847">
      <w:r>
        <w:t>Man soll sich eine Liste anzeigen lassen können, die alle Freunde anzeigt, die Online und Of</w:t>
      </w:r>
      <w:r>
        <w:t>f</w:t>
      </w:r>
      <w:r>
        <w:t>line sind.</w:t>
      </w:r>
    </w:p>
    <w:p w:rsidR="00B15A2C" w:rsidRDefault="00B15A2C" w:rsidP="00B15A2C">
      <w:pPr>
        <w:pStyle w:val="berschrift3"/>
      </w:pPr>
      <w:r>
        <w:t>Freunde entfernen</w:t>
      </w:r>
      <w:r w:rsidR="00B92738">
        <w:t xml:space="preserve"> (/LF0230/)</w:t>
      </w:r>
    </w:p>
    <w:p w:rsidR="00CC5211" w:rsidRDefault="00B15A2C" w:rsidP="00CC5211">
      <w:r>
        <w:t>Man soll aus der Freundesliste Freunde entfernen können.</w:t>
      </w:r>
    </w:p>
    <w:p w:rsidR="00CC5211" w:rsidRPr="00B15A2C" w:rsidRDefault="00CC5211" w:rsidP="00CC5211"/>
    <w:p w:rsidR="00B96707" w:rsidRDefault="00B96707" w:rsidP="00B96707">
      <w:pPr>
        <w:pStyle w:val="berschrift2"/>
      </w:pPr>
      <w:r>
        <w:t>Freunde einladen</w:t>
      </w:r>
      <w:r w:rsidR="00B92738">
        <w:t xml:space="preserve"> </w:t>
      </w:r>
    </w:p>
    <w:p w:rsidR="00E55A36" w:rsidRPr="00E55A36" w:rsidRDefault="00E55A36" w:rsidP="00E55A36">
      <w:r>
        <w:t xml:space="preserve">Man soll seine Freunde auf einen Döner einladen können. Dafür soll es verschiedene </w:t>
      </w:r>
      <w:r>
        <w:br/>
        <w:t>Möglichkeiten geben.</w:t>
      </w:r>
    </w:p>
    <w:p w:rsidR="00B96707" w:rsidRDefault="00B96707" w:rsidP="00B96707">
      <w:pPr>
        <w:pStyle w:val="berschrift3"/>
      </w:pPr>
      <w:r>
        <w:t>Freunde per App einladen</w:t>
      </w:r>
      <w:r w:rsidR="00B92738">
        <w:t xml:space="preserve"> </w:t>
      </w:r>
      <w:r w:rsidR="00520318">
        <w:t>(/LF0310/)</w:t>
      </w:r>
    </w:p>
    <w:p w:rsidR="00B96707" w:rsidRDefault="00B96707" w:rsidP="00B96707">
      <w:r>
        <w:t xml:space="preserve">Man soll nach erfolgreicher Suche, Freunde auf einen Döner einladen können. Man soll den Döner-Stand, </w:t>
      </w:r>
      <w:r w:rsidR="00E55A36">
        <w:t xml:space="preserve">Nachrichtentext, </w:t>
      </w:r>
      <w:r>
        <w:t>Uhrzeit und Datum für das Treffen angeben. Die eingeladenen Freunde</w:t>
      </w:r>
      <w:r>
        <w:br/>
        <w:t xml:space="preserve">bekommen eine Nachricht zugeschickt die alle wichtigen Daten </w:t>
      </w:r>
      <w:r w:rsidR="00B5098D">
        <w:t>ent</w:t>
      </w:r>
      <w:r>
        <w:t xml:space="preserve">hält.  </w:t>
      </w:r>
    </w:p>
    <w:p w:rsidR="00B96707" w:rsidRDefault="00E55A36" w:rsidP="00B96707">
      <w:pPr>
        <w:pStyle w:val="berschrift3"/>
      </w:pPr>
      <w:r>
        <w:t>Einladungen empfangen und bestätigen</w:t>
      </w:r>
      <w:r w:rsidR="00520318">
        <w:t xml:space="preserve"> (/LF0320/)</w:t>
      </w:r>
    </w:p>
    <w:p w:rsidR="00E55A36" w:rsidRDefault="00B96707" w:rsidP="00B96707">
      <w:r>
        <w:t>Angemeldet:</w:t>
      </w:r>
      <w:r w:rsidR="00DD3289">
        <w:br/>
      </w:r>
      <w:r>
        <w:t>Nachdem dich ein Freund auf einen Döner eingeladen hat, soll sich ein kleines Nachricht</w:t>
      </w:r>
      <w:r w:rsidR="00E55A36">
        <w:t>en Fenster öffnen und die Einladung anzeigen. Man soll die Anfrage mit einem Button anne</w:t>
      </w:r>
      <w:r w:rsidR="00E55A36">
        <w:t>h</w:t>
      </w:r>
      <w:r w:rsidR="00E55A36">
        <w:lastRenderedPageBreak/>
        <w:t xml:space="preserve">men, oder ablehnen können. </w:t>
      </w:r>
    </w:p>
    <w:p w:rsidR="00DD3289" w:rsidRDefault="00DD3289" w:rsidP="00B96707">
      <w:r>
        <w:t>Abgemeldet:</w:t>
      </w:r>
      <w:r>
        <w:br/>
      </w:r>
      <w:r w:rsidR="00823483">
        <w:t>Wenn man die App nicht geöffnet hat, soll eine Nachricht am Handy angezeigt werden, dass man eine Einladung erhalten hat.</w:t>
      </w:r>
      <w:r w:rsidR="008757CA">
        <w:t xml:space="preserve"> Es soll außerdem ein Icon als Eyecatcher angezeigt werden.</w:t>
      </w:r>
    </w:p>
    <w:p w:rsidR="008F78E7" w:rsidRDefault="008F78E7" w:rsidP="00594655"/>
    <w:p w:rsidR="00061F4E" w:rsidRDefault="008F78E7" w:rsidP="008F78E7">
      <w:pPr>
        <w:pStyle w:val="Untertitel"/>
      </w:pPr>
      <w:r>
        <w:br w:type="page"/>
      </w:r>
    </w:p>
    <w:p w:rsidR="00061F4E" w:rsidRPr="00061F4E" w:rsidRDefault="00061F4E" w:rsidP="00061F4E"/>
    <w:p w:rsidR="00477BC4" w:rsidRDefault="00477BC4">
      <w:pPr>
        <w:pStyle w:val="berschrift1"/>
        <w:rPr>
          <w:rFonts w:cs="Arial"/>
        </w:rPr>
      </w:pPr>
      <w:bookmarkStart w:id="4" w:name="_Toc475023418"/>
      <w:r>
        <w:rPr>
          <w:rFonts w:cs="Arial"/>
        </w:rPr>
        <w:t>Produktdaten</w:t>
      </w:r>
      <w:bookmarkEnd w:id="4"/>
    </w:p>
    <w:p w:rsidR="00023CB5" w:rsidRDefault="00023CB5" w:rsidP="00023CB5">
      <w:pPr>
        <w:pStyle w:val="berschrift2"/>
      </w:pPr>
      <w:r>
        <w:t>/LD010/ Benutzerdaten: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Benutzername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Passwort</w:t>
      </w: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Email</w:t>
      </w:r>
    </w:p>
    <w:p w:rsidR="00023CB5" w:rsidRPr="00BA6E7D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Freunde</w:t>
      </w:r>
    </w:p>
    <w:p w:rsidR="00BA6E7D" w:rsidRPr="00BA6E7D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Vorname, Nachname</w:t>
      </w:r>
    </w:p>
    <w:p w:rsidR="00BA6E7D" w:rsidRPr="00023CB5" w:rsidRDefault="00BA6E7D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Geburtsdatum</w:t>
      </w:r>
    </w:p>
    <w:p w:rsidR="00023CB5" w:rsidRDefault="00023CB5" w:rsidP="00023CB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23CB5" w:rsidRPr="00023CB5" w:rsidRDefault="00023CB5" w:rsidP="00023CB5">
      <w:pPr>
        <w:pStyle w:val="Default"/>
        <w:rPr>
          <w:sz w:val="23"/>
          <w:szCs w:val="23"/>
        </w:rPr>
      </w:pPr>
    </w:p>
    <w:p w:rsidR="00023CB5" w:rsidRDefault="00023CB5" w:rsidP="00023CB5">
      <w:pPr>
        <w:pStyle w:val="berschrift2"/>
      </w:pPr>
      <w:r>
        <w:t xml:space="preserve"> /LD020/ Dönerläden</w:t>
      </w:r>
    </w:p>
    <w:p w:rsidR="00023CB5" w:rsidRDefault="00023CB5" w:rsidP="00023CB5">
      <w:pPr>
        <w:pStyle w:val="Default"/>
      </w:pPr>
    </w:p>
    <w:p w:rsidR="00023CB5" w:rsidRPr="00023CB5" w:rsidRDefault="00023CB5" w:rsidP="00023CB5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Adresse</w:t>
      </w:r>
    </w:p>
    <w:p w:rsidR="008F78E7" w:rsidRPr="008F78E7" w:rsidRDefault="00023CB5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Bewertung</w:t>
      </w:r>
    </w:p>
    <w:p w:rsidR="008F78E7" w:rsidRPr="008F78E7" w:rsidRDefault="008F78E7" w:rsidP="008F78E7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Name</w:t>
      </w:r>
    </w:p>
    <w:p w:rsidR="00023CB5" w:rsidRDefault="00023CB5" w:rsidP="00023CB5">
      <w:pPr>
        <w:pStyle w:val="Default"/>
      </w:pPr>
    </w:p>
    <w:p w:rsidR="00023CB5" w:rsidRDefault="00023CB5" w:rsidP="00023CB5">
      <w:pPr>
        <w:pStyle w:val="Default"/>
        <w:rPr>
          <w:sz w:val="23"/>
          <w:szCs w:val="23"/>
        </w:rPr>
      </w:pPr>
    </w:p>
    <w:p w:rsidR="00023CB5" w:rsidRPr="00023CB5" w:rsidRDefault="00023CB5" w:rsidP="00023CB5"/>
    <w:p w:rsidR="00023CB5" w:rsidRPr="00023CB5" w:rsidRDefault="00023CB5" w:rsidP="00023CB5">
      <w:pPr>
        <w:ind w:left="720"/>
      </w:pPr>
    </w:p>
    <w:p w:rsidR="003252B3" w:rsidRDefault="003252B3" w:rsidP="003252B3">
      <w:pPr>
        <w:pStyle w:val="berschrift1"/>
      </w:pPr>
      <w:bookmarkStart w:id="5" w:name="_Toc475023419"/>
      <w:r>
        <w:t>Zwingende Randbedingungen</w:t>
      </w:r>
      <w:bookmarkEnd w:id="5"/>
    </w:p>
    <w:p w:rsidR="003252B3" w:rsidRDefault="003252B3" w:rsidP="003252B3">
      <w:pPr>
        <w:pStyle w:val="berschrift2"/>
      </w:pPr>
      <w:bookmarkStart w:id="6" w:name="_Toc475023420"/>
      <w:r w:rsidRPr="003252B3">
        <w:t>Produktumgebung und Systemintegration</w:t>
      </w:r>
      <w:bookmarkEnd w:id="6"/>
    </w:p>
    <w:p w:rsidR="00332F38" w:rsidRDefault="00332F38" w:rsidP="00332F38">
      <w:bookmarkStart w:id="7" w:name="_Toc475023421"/>
      <w:r>
        <w:t xml:space="preserve">Die App wird ab </w:t>
      </w:r>
      <w:proofErr w:type="spellStart"/>
      <w:r>
        <w:t>Android</w:t>
      </w:r>
      <w:proofErr w:type="spellEnd"/>
      <w:r>
        <w:t xml:space="preserve"> Version „</w:t>
      </w:r>
      <w:proofErr w:type="spellStart"/>
      <w:r w:rsidR="009116A2" w:rsidRPr="009116A2">
        <w:t>Lollipop</w:t>
      </w:r>
      <w:proofErr w:type="spellEnd"/>
      <w:r w:rsidR="009116A2">
        <w:t>“ 5</w:t>
      </w:r>
      <w:r>
        <w:t>.0 unterstützt. Die Mindestanforderru</w:t>
      </w:r>
      <w:r>
        <w:t>n</w:t>
      </w:r>
      <w:r>
        <w:t xml:space="preserve">gen sind ein 1,5 GHz </w:t>
      </w:r>
      <w:proofErr w:type="spellStart"/>
      <w:r>
        <w:t>Snapdragon</w:t>
      </w:r>
      <w:proofErr w:type="spellEnd"/>
      <w:r>
        <w:t xml:space="preserve"> Prozesso</w:t>
      </w:r>
      <w:r w:rsidR="00174902">
        <w:t>r, 1,5 GB RAM und freier</w:t>
      </w:r>
      <w:r>
        <w:t xml:space="preserve"> Speicherplatz von</w:t>
      </w:r>
      <w:r w:rsidR="00174902">
        <w:t xml:space="preserve"> rund</w:t>
      </w:r>
      <w:r>
        <w:t xml:space="preserve"> 30 MB. Für die Verwendung aller </w:t>
      </w:r>
      <w:r w:rsidR="00174902">
        <w:t>Features</w:t>
      </w:r>
      <w:r>
        <w:t xml:space="preserve"> der App wird ein GPS </w:t>
      </w:r>
      <w:r w:rsidR="00174902">
        <w:t>Signal</w:t>
      </w:r>
      <w:r>
        <w:t xml:space="preserve"> und eine konstante Interne</w:t>
      </w:r>
      <w:r>
        <w:t>t</w:t>
      </w:r>
      <w:r>
        <w:t>verbindung benötigt.</w:t>
      </w:r>
    </w:p>
    <w:p w:rsidR="003252B3" w:rsidRDefault="003252B3" w:rsidP="003252B3">
      <w:pPr>
        <w:pStyle w:val="berschrift2"/>
      </w:pPr>
      <w:r>
        <w:t>Schnittstellen</w:t>
      </w:r>
      <w:bookmarkEnd w:id="7"/>
    </w:p>
    <w:p w:rsidR="00332F38" w:rsidRDefault="00174902" w:rsidP="00332F38">
      <w:r>
        <w:t>Die eingegebenen Daten werden automatisch in die Datenbank eingetragen.</w:t>
      </w:r>
    </w:p>
    <w:p w:rsidR="00332F38" w:rsidRPr="00332F38" w:rsidRDefault="00332F38" w:rsidP="00332F38">
      <w:r>
        <w:br w:type="page"/>
      </w:r>
    </w:p>
    <w:p w:rsidR="00C02F83" w:rsidRDefault="00C02F83">
      <w:pPr>
        <w:pStyle w:val="berschrift1"/>
        <w:rPr>
          <w:rFonts w:cs="Arial"/>
        </w:rPr>
      </w:pPr>
      <w:bookmarkStart w:id="8" w:name="_Toc475023422"/>
      <w:r>
        <w:rPr>
          <w:rFonts w:cs="Arial"/>
        </w:rPr>
        <w:t>Vertragsgegenstand</w:t>
      </w:r>
      <w:bookmarkEnd w:id="8"/>
    </w:p>
    <w:p w:rsidR="00794BED" w:rsidRDefault="00794BED" w:rsidP="00794BED">
      <w:pPr>
        <w:pStyle w:val="berschrift2"/>
      </w:pPr>
      <w:bookmarkStart w:id="9" w:name="_Toc475023423"/>
      <w:r>
        <w:t>Lieferumfang</w:t>
      </w:r>
      <w:bookmarkEnd w:id="9"/>
    </w:p>
    <w:p w:rsidR="00332F38" w:rsidRPr="00332F38" w:rsidRDefault="00332F38" w:rsidP="00332F38">
      <w:r>
        <w:t xml:space="preserve">Die App wird auf dem Google Play Store </w:t>
      </w:r>
      <w:r w:rsidR="004E39DB">
        <w:t xml:space="preserve">oder auf unserer Webseite </w:t>
      </w:r>
      <w:r>
        <w:t xml:space="preserve">zum </w:t>
      </w:r>
      <w:r w:rsidR="004E39DB">
        <w:t>Download</w:t>
      </w:r>
      <w:r>
        <w:t xml:space="preserve"> freigeg</w:t>
      </w:r>
      <w:r>
        <w:t>e</w:t>
      </w:r>
      <w:r>
        <w:t xml:space="preserve">ben. Sobald die </w:t>
      </w:r>
      <w:proofErr w:type="spellStart"/>
      <w:r>
        <w:t>App</w:t>
      </w:r>
      <w:proofErr w:type="spellEnd"/>
      <w:r>
        <w:t xml:space="preserve"> au</w:t>
      </w:r>
      <w:r>
        <w:t>s</w:t>
      </w:r>
      <w:r>
        <w:t>rei</w:t>
      </w:r>
      <w:r w:rsidR="004E39DB">
        <w:t xml:space="preserve">chend, getestet </w:t>
      </w:r>
      <w:r>
        <w:t>wurde</w:t>
      </w:r>
      <w:r w:rsidR="004E39DB">
        <w:t>,</w:t>
      </w:r>
      <w:r>
        <w:t xml:space="preserve"> wird di</w:t>
      </w:r>
      <w:r w:rsidR="004E39DB">
        <w:t>ese zu Verfügung gestellt.</w:t>
      </w:r>
    </w:p>
    <w:p w:rsidR="00477BC4" w:rsidRPr="00C02F83" w:rsidRDefault="00477BC4" w:rsidP="00C02F83">
      <w:pPr>
        <w:pStyle w:val="berschrift2"/>
      </w:pPr>
      <w:bookmarkStart w:id="10" w:name="_Toc475023424"/>
      <w:r w:rsidRPr="00C02F83">
        <w:t>Produktleistungen</w:t>
      </w:r>
      <w:bookmarkEnd w:id="10"/>
    </w:p>
    <w:p w:rsid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>Werden an einzelne Hauptfunktionen und Hauptdaten Leistungsanforderungen bzgl. Zeit, Datenumfang oder Genauigkeit gestellt, dann werden sie hier aufgeführt und mit /</w:t>
      </w:r>
      <w:proofErr w:type="spellStart"/>
      <w:r>
        <w:rPr>
          <w:rFonts w:ascii="Arial" w:hAnsi="Arial" w:cs="Arial"/>
        </w:rPr>
        <w:t>LLxx</w:t>
      </w:r>
      <w:proofErr w:type="spellEnd"/>
      <w:r>
        <w:rPr>
          <w:rFonts w:ascii="Arial" w:hAnsi="Arial" w:cs="Arial"/>
        </w:rPr>
        <w:t>/ ma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softHyphen/>
        <w:t>kiert.</w:t>
      </w:r>
    </w:p>
    <w:p w:rsidR="00095F17" w:rsidRDefault="00095F17" w:rsidP="00C02F83">
      <w:pPr>
        <w:pStyle w:val="berschrift2"/>
      </w:pPr>
      <w:bookmarkStart w:id="11" w:name="_Toc475023425"/>
      <w:r>
        <w:t>Produktbezogene Leistungen</w:t>
      </w:r>
      <w:bookmarkEnd w:id="11"/>
    </w:p>
    <w:p w:rsidR="00332F38" w:rsidRDefault="00332F38" w:rsidP="00332F38">
      <w:bookmarkStart w:id="12" w:name="_Toc475023426"/>
      <w:r>
        <w:t xml:space="preserve">Für die Installation wird keine Schulung benötigt. Die Applikation und Datenbank wird </w:t>
      </w:r>
      <w:r w:rsidR="004E39DB">
        <w:t xml:space="preserve">von uns </w:t>
      </w:r>
      <w:r>
        <w:t xml:space="preserve">gewartet. </w:t>
      </w:r>
    </w:p>
    <w:p w:rsidR="009D005E" w:rsidRPr="00F50219" w:rsidRDefault="00477BC4" w:rsidP="00F50219">
      <w:pPr>
        <w:pStyle w:val="berschrift1"/>
        <w:rPr>
          <w:rFonts w:cs="Arial"/>
        </w:rPr>
      </w:pPr>
      <w:r>
        <w:rPr>
          <w:rFonts w:cs="Arial"/>
        </w:rPr>
        <w:t>Qualitätsanforderungen</w:t>
      </w:r>
      <w:bookmarkEnd w:id="12"/>
    </w:p>
    <w:tbl>
      <w:tblPr>
        <w:tblW w:w="6740" w:type="dxa"/>
        <w:tblInd w:w="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0"/>
        <w:gridCol w:w="1200"/>
        <w:gridCol w:w="1200"/>
        <w:gridCol w:w="1200"/>
        <w:gridCol w:w="1221"/>
      </w:tblGrid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Produktqualität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sehr gut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C02F83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G</w:t>
            </w:r>
            <w:r w:rsidR="009D005E" w:rsidRPr="009D005E">
              <w:rPr>
                <w:rFonts w:ascii="Arial" w:hAnsi="Arial" w:cs="Arial"/>
                <w:b/>
                <w:bCs/>
                <w:szCs w:val="24"/>
              </w:rPr>
              <w:t>ut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normal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Irrelevant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Funktionalität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Zuverlässigkeit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Benutzbarkeit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Effizienz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20281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15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Änderbarkeit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  <w:tr w:rsidR="009D005E" w:rsidRPr="009D005E" w:rsidTr="009D005E">
        <w:trPr>
          <w:trHeight w:val="330"/>
        </w:trPr>
        <w:tc>
          <w:tcPr>
            <w:tcW w:w="194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Übertragbarkeit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x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9D005E" w:rsidRPr="009D005E" w:rsidRDefault="009D005E" w:rsidP="009D005E">
            <w:pPr>
              <w:widowControl/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9D005E">
              <w:rPr>
                <w:rFonts w:ascii="Arial" w:hAnsi="Arial" w:cs="Arial"/>
                <w:b/>
                <w:bCs/>
                <w:szCs w:val="24"/>
              </w:rPr>
              <w:t> </w:t>
            </w:r>
          </w:p>
        </w:tc>
      </w:tr>
    </w:tbl>
    <w:p w:rsidR="009D005E" w:rsidRDefault="009D005E">
      <w:pPr>
        <w:rPr>
          <w:rFonts w:ascii="Arial" w:hAnsi="Arial" w:cs="Arial"/>
        </w:rPr>
      </w:pPr>
    </w:p>
    <w:p w:rsidR="00477BC4" w:rsidRDefault="00477BC4">
      <w:pPr>
        <w:pStyle w:val="berschrift1"/>
        <w:rPr>
          <w:rFonts w:cs="Arial"/>
        </w:rPr>
      </w:pPr>
      <w:bookmarkStart w:id="13" w:name="_Toc475023427"/>
      <w:r>
        <w:rPr>
          <w:rFonts w:cs="Arial"/>
        </w:rPr>
        <w:t>Ergänzungen</w:t>
      </w:r>
      <w:bookmarkEnd w:id="13"/>
    </w:p>
    <w:p w:rsidR="00477BC4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>Hier werden Ergänzungen oder spezielle Anforderungen beschrieben, z.B. außerg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wöhnliche Anforderungen an die Benutzungsschnittstelle.</w:t>
      </w:r>
    </w:p>
    <w:p w:rsidR="00477BC4" w:rsidRDefault="00477BC4">
      <w:pPr>
        <w:rPr>
          <w:rFonts w:ascii="Arial" w:hAnsi="Arial" w:cs="Arial"/>
        </w:rPr>
      </w:pPr>
    </w:p>
    <w:p w:rsidR="00477BC4" w:rsidRPr="00477BC4" w:rsidRDefault="00477BC4" w:rsidP="00477BC4">
      <w:pPr>
        <w:pStyle w:val="berschrift1"/>
        <w:numPr>
          <w:ilvl w:val="0"/>
          <w:numId w:val="0"/>
        </w:numPr>
        <w:rPr>
          <w:rFonts w:cs="Arial"/>
        </w:rPr>
      </w:pPr>
      <w:bookmarkStart w:id="14" w:name="_Toc475023428"/>
      <w:r>
        <w:rPr>
          <w:rFonts w:cs="Arial"/>
        </w:rPr>
        <w:t>Glossar</w:t>
      </w:r>
      <w:bookmarkEnd w:id="14"/>
    </w:p>
    <w:p w:rsidR="00427330" w:rsidRDefault="00477B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Begriffsklarheit für alle in diesem Lastenheft verwendeten Ausdrücke zu erzielen, wird ein ‚Begriffswörterbuch’ dem Lastenheft angeschlossen. Mit wenigen Sätzen sollten alle wichtigen, nicht alltäglichen Begriffe erläutert werden. </w:t>
      </w:r>
    </w:p>
    <w:p w:rsidR="00477BC4" w:rsidRPr="00477BC4" w:rsidRDefault="0042733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BEM.:</w:t>
      </w:r>
      <w:proofErr w:type="gramEnd"/>
      <w:r>
        <w:rPr>
          <w:rFonts w:ascii="Arial" w:hAnsi="Arial" w:cs="Arial"/>
        </w:rPr>
        <w:t xml:space="preserve"> Das Glossar könnte auch als erster Punkt eines Lastenheftes geführt werden, mit der Argumentation, dass damit die Lesbarkeit des LH erleichtert wird.</w:t>
      </w:r>
      <w:r w:rsidR="00477BC4">
        <w:rPr>
          <w:rFonts w:ascii="Arial" w:hAnsi="Arial" w:cs="Arial"/>
        </w:rPr>
        <w:t xml:space="preserve"> </w:t>
      </w:r>
    </w:p>
    <w:sectPr w:rsidR="00477BC4" w:rsidRPr="00477BC4" w:rsidSect="0084509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type w:val="continuous"/>
      <w:pgSz w:w="11907" w:h="16840" w:code="9"/>
      <w:pgMar w:top="1417" w:right="1417" w:bottom="1134" w:left="1417" w:header="720" w:footer="851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501" w:rsidRDefault="00203501">
      <w:r>
        <w:separator/>
      </w:r>
    </w:p>
  </w:endnote>
  <w:endnote w:type="continuationSeparator" w:id="0">
    <w:p w:rsidR="00203501" w:rsidRDefault="002035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E3" w:rsidRDefault="003073E3">
    <w:pPr>
      <w:pStyle w:val="Index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20281">
      <w:rPr>
        <w:rStyle w:val="Seitenzahl"/>
        <w:noProof/>
      </w:rPr>
      <w:t>8</w:t>
    </w:r>
    <w:r>
      <w:rPr>
        <w:rStyle w:val="Seitenzahl"/>
      </w:rPr>
      <w:fldChar w:fldCharType="end"/>
    </w:r>
  </w:p>
  <w:p w:rsidR="003073E3" w:rsidRDefault="003073E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>
    <w:pPr>
      <w:pStyle w:val="Fuzeile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501" w:rsidRDefault="00203501">
      <w:r>
        <w:separator/>
      </w:r>
    </w:p>
  </w:footnote>
  <w:footnote w:type="continuationSeparator" w:id="0">
    <w:p w:rsidR="00203501" w:rsidRDefault="002035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 w:rsidP="0084509E">
    <w:pPr>
      <w:pStyle w:val="Kopfzeile"/>
      <w:tabs>
        <w:tab w:val="clear" w:pos="9639"/>
        <w:tab w:val="center" w:pos="4536"/>
        <w:tab w:val="right" w:pos="9073"/>
      </w:tabs>
    </w:pPr>
    <w:proofErr w:type="spellStart"/>
    <w:r>
      <w:t>Doener</w:t>
    </w:r>
    <w:proofErr w:type="spellEnd"/>
    <w:r>
      <w:t xml:space="preserve"> </w:t>
    </w:r>
    <w:proofErr w:type="spellStart"/>
    <w:r>
      <w:t>Spotted</w:t>
    </w:r>
    <w:proofErr w:type="spellEnd"/>
    <w:r>
      <w:tab/>
      <w:t>V.1.1</w:t>
    </w:r>
    <w:r>
      <w:tab/>
    </w:r>
    <w:fldSimple w:instr=" DATE  \@ &quot;dd.MM.yyyy&quot;  \* MERGEFORMAT ">
      <w:r w:rsidR="00C71629">
        <w:rPr>
          <w:noProof/>
        </w:rPr>
        <w:t>22.02.2017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3E3" w:rsidRDefault="003073E3" w:rsidP="006B62D3">
    <w:pPr>
      <w:pStyle w:val="Kopfzeile"/>
      <w:tabs>
        <w:tab w:val="clear" w:pos="9639"/>
        <w:tab w:val="center" w:pos="4536"/>
        <w:tab w:val="right" w:pos="9073"/>
      </w:tabs>
    </w:pPr>
    <w:proofErr w:type="spellStart"/>
    <w:r>
      <w:t>Doener</w:t>
    </w:r>
    <w:proofErr w:type="spellEnd"/>
    <w:r>
      <w:t xml:space="preserve"> </w:t>
    </w:r>
    <w:proofErr w:type="spellStart"/>
    <w:r>
      <w:t>Spotted</w:t>
    </w:r>
    <w:proofErr w:type="spellEnd"/>
    <w:r>
      <w:tab/>
      <w:t>V.1.1</w:t>
    </w:r>
    <w:r>
      <w:tab/>
    </w:r>
    <w:fldSimple w:instr=" DATE  \@ &quot;dd.MM.yyyy&quot;  \* MERGEFORMAT ">
      <w:r w:rsidR="00C71629">
        <w:rPr>
          <w:noProof/>
        </w:rPr>
        <w:t>22.02.2017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8A4A16"/>
    <w:multiLevelType w:val="singleLevel"/>
    <w:tmpl w:val="DE947566"/>
    <w:lvl w:ilvl="0">
      <w:start w:val="7"/>
      <w:numFmt w:val="decimal"/>
      <w:pStyle w:val="Kontrollfrage"/>
      <w:lvlText w:val="5.%1"/>
      <w:lvlJc w:val="left"/>
      <w:pPr>
        <w:tabs>
          <w:tab w:val="num" w:pos="510"/>
        </w:tabs>
        <w:ind w:left="510" w:hanging="510"/>
      </w:pPr>
    </w:lvl>
  </w:abstractNum>
  <w:abstractNum w:abstractNumId="2">
    <w:nsid w:val="117976D0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3">
    <w:nsid w:val="2110247B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4">
    <w:nsid w:val="26BA70FF"/>
    <w:multiLevelType w:val="multilevel"/>
    <w:tmpl w:val="DA3258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berschrift4"/>
      <w:suff w:val="space"/>
      <w:lvlText w:val="%1.%3.%2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5">
    <w:nsid w:val="28FE465C"/>
    <w:multiLevelType w:val="singleLevel"/>
    <w:tmpl w:val="957C2776"/>
    <w:lvl w:ilvl="0">
      <w:start w:val="1"/>
      <w:numFmt w:val="decimal"/>
      <w:lvlText w:val="%1."/>
      <w:legacy w:legacy="1" w:legacySpace="0" w:legacyIndent="397"/>
      <w:lvlJc w:val="left"/>
      <w:pPr>
        <w:ind w:left="907" w:hanging="397"/>
      </w:pPr>
    </w:lvl>
  </w:abstractNum>
  <w:abstractNum w:abstractNumId="6">
    <w:nsid w:val="33BD2810"/>
    <w:multiLevelType w:val="singleLevel"/>
    <w:tmpl w:val="00365898"/>
    <w:lvl w:ilvl="0">
      <w:start w:val="10"/>
      <w:numFmt w:val="decimal"/>
      <w:pStyle w:val="Funktionen"/>
      <w:lvlText w:val="/LF%1/"/>
      <w:lvlJc w:val="left"/>
      <w:pPr>
        <w:tabs>
          <w:tab w:val="num" w:pos="907"/>
        </w:tabs>
        <w:ind w:left="907" w:hanging="907"/>
      </w:pPr>
    </w:lvl>
  </w:abstractNum>
  <w:abstractNum w:abstractNumId="7">
    <w:nsid w:val="4BE71E0E"/>
    <w:multiLevelType w:val="multilevel"/>
    <w:tmpl w:val="80A6C5D2"/>
    <w:lvl w:ilvl="0">
      <w:start w:val="3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>
    <w:nsid w:val="6426547D"/>
    <w:multiLevelType w:val="hybridMultilevel"/>
    <w:tmpl w:val="DC82E75C"/>
    <w:lvl w:ilvl="0" w:tplc="C41287F8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81A56"/>
    <w:multiLevelType w:val="singleLevel"/>
    <w:tmpl w:val="A566D5B2"/>
    <w:lvl w:ilvl="0">
      <w:start w:val="10"/>
      <w:numFmt w:val="decimal"/>
      <w:pStyle w:val="Daten"/>
      <w:lvlText w:val="/LD%1/"/>
      <w:lvlJc w:val="left"/>
      <w:pPr>
        <w:tabs>
          <w:tab w:val="num" w:pos="907"/>
        </w:tabs>
        <w:ind w:left="907" w:hanging="907"/>
      </w:pPr>
    </w:lvl>
  </w:abstractNum>
  <w:abstractNum w:abstractNumId="10">
    <w:nsid w:val="784B1F36"/>
    <w:multiLevelType w:val="singleLevel"/>
    <w:tmpl w:val="514C236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4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2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477BC4"/>
    <w:rsid w:val="00023CB5"/>
    <w:rsid w:val="00061F4E"/>
    <w:rsid w:val="00095F17"/>
    <w:rsid w:val="000A7CDB"/>
    <w:rsid w:val="00174902"/>
    <w:rsid w:val="00203501"/>
    <w:rsid w:val="00271077"/>
    <w:rsid w:val="002C3826"/>
    <w:rsid w:val="002F405E"/>
    <w:rsid w:val="003073E3"/>
    <w:rsid w:val="0031214F"/>
    <w:rsid w:val="003252B3"/>
    <w:rsid w:val="00332F38"/>
    <w:rsid w:val="0037502B"/>
    <w:rsid w:val="003949E4"/>
    <w:rsid w:val="00427330"/>
    <w:rsid w:val="004640A3"/>
    <w:rsid w:val="00477BC4"/>
    <w:rsid w:val="004A487C"/>
    <w:rsid w:val="004E39DB"/>
    <w:rsid w:val="00520318"/>
    <w:rsid w:val="00521BDB"/>
    <w:rsid w:val="0058567D"/>
    <w:rsid w:val="00594655"/>
    <w:rsid w:val="006B62D3"/>
    <w:rsid w:val="006C2847"/>
    <w:rsid w:val="00762794"/>
    <w:rsid w:val="007821CA"/>
    <w:rsid w:val="00794BED"/>
    <w:rsid w:val="007D1B84"/>
    <w:rsid w:val="00823483"/>
    <w:rsid w:val="0084509E"/>
    <w:rsid w:val="008469F6"/>
    <w:rsid w:val="008757CA"/>
    <w:rsid w:val="008B145B"/>
    <w:rsid w:val="008F78E7"/>
    <w:rsid w:val="009116A2"/>
    <w:rsid w:val="009142ED"/>
    <w:rsid w:val="00920281"/>
    <w:rsid w:val="00964B4E"/>
    <w:rsid w:val="009B1027"/>
    <w:rsid w:val="009D005E"/>
    <w:rsid w:val="00A74F77"/>
    <w:rsid w:val="00A7583D"/>
    <w:rsid w:val="00A958BF"/>
    <w:rsid w:val="00B15A2C"/>
    <w:rsid w:val="00B5098D"/>
    <w:rsid w:val="00B629B1"/>
    <w:rsid w:val="00B824F8"/>
    <w:rsid w:val="00B92738"/>
    <w:rsid w:val="00B96707"/>
    <w:rsid w:val="00BA6E7D"/>
    <w:rsid w:val="00BF18B7"/>
    <w:rsid w:val="00C02F83"/>
    <w:rsid w:val="00C3750B"/>
    <w:rsid w:val="00C71629"/>
    <w:rsid w:val="00CC5211"/>
    <w:rsid w:val="00DD3289"/>
    <w:rsid w:val="00E36449"/>
    <w:rsid w:val="00E55A36"/>
    <w:rsid w:val="00EA0D73"/>
    <w:rsid w:val="00EB249A"/>
    <w:rsid w:val="00F1468F"/>
    <w:rsid w:val="00F50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widowControl w:val="0"/>
      <w:spacing w:before="60" w:after="60" w:line="30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numPr>
        <w:numId w:val="4"/>
      </w:numPr>
      <w:spacing w:before="220" w:after="220"/>
      <w:jc w:val="left"/>
      <w:outlineLvl w:val="0"/>
    </w:pPr>
    <w:rPr>
      <w:rFonts w:ascii="Arial" w:hAnsi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CC5211"/>
    <w:pPr>
      <w:keepNext/>
      <w:numPr>
        <w:ilvl w:val="1"/>
        <w:numId w:val="4"/>
      </w:numPr>
      <w:spacing w:before="500" w:after="300"/>
      <w:jc w:val="left"/>
      <w:outlineLvl w:val="1"/>
    </w:pPr>
    <w:rPr>
      <w:rFonts w:ascii="Arial" w:hAnsi="Arial"/>
      <w:b/>
    </w:rPr>
  </w:style>
  <w:style w:type="paragraph" w:styleId="berschrift3">
    <w:name w:val="heading 3"/>
    <w:basedOn w:val="Standard"/>
    <w:next w:val="Standard"/>
    <w:qFormat/>
    <w:rsid w:val="007821CA"/>
    <w:pPr>
      <w:keepNext/>
      <w:numPr>
        <w:ilvl w:val="2"/>
        <w:numId w:val="4"/>
      </w:numPr>
      <w:spacing w:before="300" w:after="300"/>
      <w:jc w:val="left"/>
      <w:outlineLvl w:val="2"/>
    </w:pPr>
    <w:rPr>
      <w:rFonts w:ascii="Arial" w:hAnsi="Arial"/>
      <w:b/>
      <w:i/>
    </w:rPr>
  </w:style>
  <w:style w:type="paragraph" w:styleId="berschrift4">
    <w:name w:val="heading 4"/>
    <w:basedOn w:val="Basis-berschrift"/>
    <w:next w:val="Textkrper"/>
    <w:qFormat/>
    <w:pPr>
      <w:numPr>
        <w:ilvl w:val="3"/>
        <w:numId w:val="4"/>
      </w:numPr>
      <w:spacing w:before="240" w:line="280" w:lineRule="exact"/>
      <w:outlineLvl w:val="3"/>
    </w:pPr>
    <w:rPr>
      <w:rFonts w:ascii="Arial" w:hAnsi="Arial"/>
      <w:sz w:val="24"/>
    </w:rPr>
  </w:style>
  <w:style w:type="paragraph" w:styleId="berschrift5">
    <w:name w:val="heading 5"/>
    <w:basedOn w:val="Basis-berschrift"/>
    <w:next w:val="Textkrper"/>
    <w:qFormat/>
    <w:pPr>
      <w:numPr>
        <w:ilvl w:val="4"/>
        <w:numId w:val="2"/>
      </w:numPr>
      <w:spacing w:before="240" w:line="280" w:lineRule="exact"/>
      <w:outlineLvl w:val="4"/>
    </w:pPr>
    <w:rPr>
      <w:rFonts w:ascii="Arial" w:hAnsi="Arial"/>
      <w:b w:val="0"/>
      <w:i/>
      <w:sz w:val="24"/>
    </w:rPr>
  </w:style>
  <w:style w:type="paragraph" w:styleId="berschrift6">
    <w:name w:val="heading 6"/>
    <w:basedOn w:val="Basis-berschrift"/>
    <w:next w:val="Textkrper"/>
    <w:qFormat/>
    <w:pPr>
      <w:numPr>
        <w:ilvl w:val="5"/>
        <w:numId w:val="2"/>
      </w:numPr>
      <w:spacing w:before="240" w:line="280" w:lineRule="exact"/>
      <w:outlineLvl w:val="5"/>
    </w:pPr>
    <w:rPr>
      <w:sz w:val="22"/>
    </w:rPr>
  </w:style>
  <w:style w:type="paragraph" w:styleId="berschrift7">
    <w:name w:val="heading 7"/>
    <w:basedOn w:val="Basis-berschrift"/>
    <w:next w:val="Textkrper"/>
    <w:qFormat/>
    <w:pPr>
      <w:numPr>
        <w:ilvl w:val="6"/>
        <w:numId w:val="2"/>
      </w:numPr>
      <w:spacing w:before="240" w:line="280" w:lineRule="exact"/>
      <w:outlineLvl w:val="6"/>
    </w:pPr>
    <w:rPr>
      <w:b w:val="0"/>
      <w:sz w:val="22"/>
    </w:rPr>
  </w:style>
  <w:style w:type="paragraph" w:styleId="berschrift8">
    <w:name w:val="heading 8"/>
    <w:basedOn w:val="Basis-berschrift"/>
    <w:next w:val="Textkrper"/>
    <w:qFormat/>
    <w:pPr>
      <w:numPr>
        <w:ilvl w:val="7"/>
        <w:numId w:val="2"/>
      </w:numPr>
      <w:spacing w:before="240" w:line="280" w:lineRule="exact"/>
      <w:outlineLvl w:val="7"/>
    </w:pPr>
    <w:rPr>
      <w:b w:val="0"/>
      <w:i/>
      <w:sz w:val="22"/>
    </w:rPr>
  </w:style>
  <w:style w:type="paragraph" w:styleId="berschrift9">
    <w:name w:val="heading 9"/>
    <w:basedOn w:val="Basis-berschrift"/>
    <w:next w:val="Textkrper"/>
    <w:qFormat/>
    <w:pPr>
      <w:numPr>
        <w:ilvl w:val="8"/>
        <w:numId w:val="2"/>
      </w:numPr>
      <w:spacing w:before="240" w:line="280" w:lineRule="exact"/>
      <w:outlineLvl w:val="8"/>
    </w:pPr>
    <w:rPr>
      <w:b w:val="0"/>
      <w:i/>
      <w:sz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Basis-berschrift">
    <w:name w:val="Basis-Überschrift"/>
    <w:basedOn w:val="Standard"/>
    <w:next w:val="Textkrper"/>
    <w:pPr>
      <w:keepNext/>
      <w:keepLines/>
      <w:spacing w:before="360" w:after="120" w:line="360" w:lineRule="exact"/>
    </w:pPr>
    <w:rPr>
      <w:b/>
      <w:kern w:val="28"/>
      <w:sz w:val="28"/>
    </w:rPr>
  </w:style>
  <w:style w:type="paragraph" w:styleId="Textkrper">
    <w:name w:val="Body Text"/>
    <w:basedOn w:val="Standard"/>
    <w:pPr>
      <w:spacing w:before="120" w:after="120"/>
    </w:pPr>
  </w:style>
  <w:style w:type="paragraph" w:customStyle="1" w:styleId="Basis-Funote">
    <w:name w:val="Basis-Fußnote"/>
    <w:basedOn w:val="Standard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achrichtenkopf">
    <w:name w:val="Message Header"/>
    <w:basedOn w:val="Textkrper"/>
    <w:pPr>
      <w:keepLines/>
      <w:tabs>
        <w:tab w:val="left" w:pos="3600"/>
        <w:tab w:val="left" w:pos="4680"/>
      </w:tabs>
      <w:ind w:left="1080" w:right="2160" w:hanging="1080"/>
    </w:pPr>
    <w:rPr>
      <w:sz w:val="22"/>
    </w:rPr>
  </w:style>
  <w:style w:type="paragraph" w:customStyle="1" w:styleId="Blockzitat">
    <w:name w:val="Blockzitat"/>
    <w:basedOn w:val="Textkrper"/>
    <w:pPr>
      <w:keepLines/>
      <w:ind w:left="1080" w:right="720"/>
    </w:pPr>
    <w:rPr>
      <w:i/>
    </w:rPr>
  </w:style>
  <w:style w:type="paragraph" w:styleId="Beschriftung">
    <w:name w:val="caption"/>
    <w:basedOn w:val="Grafik"/>
    <w:next w:val="Standard"/>
    <w:qFormat/>
    <w:pPr>
      <w:ind w:left="1134"/>
      <w:jc w:val="left"/>
    </w:pPr>
    <w:rPr>
      <w:i/>
      <w:sz w:val="18"/>
    </w:rPr>
  </w:style>
  <w:style w:type="paragraph" w:customStyle="1" w:styleId="Grafik">
    <w:name w:val="Grafik"/>
    <w:basedOn w:val="Textkrper"/>
    <w:next w:val="Beschriftung"/>
    <w:pPr>
      <w:keepNext/>
      <w:spacing w:line="240" w:lineRule="auto"/>
    </w:pPr>
  </w:style>
  <w:style w:type="paragraph" w:styleId="Datum">
    <w:name w:val="Date"/>
    <w:basedOn w:val="Textkrper"/>
    <w:pPr>
      <w:spacing w:before="480" w:after="0"/>
    </w:pPr>
  </w:style>
  <w:style w:type="paragraph" w:customStyle="1" w:styleId="Bezeichnung">
    <w:name w:val="Bezeichnung"/>
    <w:basedOn w:val="Basis-berschrift"/>
    <w:next w:val="Textkrper"/>
    <w:pPr>
      <w:spacing w:before="120" w:after="480" w:line="240" w:lineRule="auto"/>
    </w:pPr>
    <w:rPr>
      <w:caps/>
      <w:spacing w:val="180"/>
      <w:sz w:val="32"/>
    </w:rPr>
  </w:style>
  <w:style w:type="character" w:styleId="Endnotenzeichen">
    <w:name w:val="endnote reference"/>
    <w:semiHidden/>
    <w:rPr>
      <w:b/>
      <w:vertAlign w:val="superscript"/>
    </w:rPr>
  </w:style>
  <w:style w:type="paragraph" w:styleId="Endnotentext">
    <w:name w:val="endnote text"/>
    <w:basedOn w:val="Basis-Funote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8"/>
    </w:rPr>
  </w:style>
  <w:style w:type="paragraph" w:customStyle="1" w:styleId="Basis-Kopfzeile">
    <w:name w:val="Basis-Kopfzeile"/>
    <w:basedOn w:val="Standard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unotenzeichen">
    <w:name w:val="footnote reference"/>
    <w:semiHidden/>
    <w:rPr>
      <w:rFonts w:ascii="Palatino" w:hAnsi="Palatino"/>
      <w:vertAlign w:val="superscript"/>
    </w:rPr>
  </w:style>
  <w:style w:type="paragraph" w:styleId="Funotentext">
    <w:name w:val="footnote text"/>
    <w:basedOn w:val="Standard"/>
    <w:semiHidden/>
    <w:pPr>
      <w:spacing w:line="240" w:lineRule="auto"/>
      <w:ind w:left="397" w:hanging="397"/>
    </w:pPr>
    <w:rPr>
      <w:rFonts w:ascii="Palatino" w:hAnsi="Palatino"/>
      <w:sz w:val="18"/>
    </w:rPr>
  </w:style>
  <w:style w:type="paragraph" w:styleId="Kopfzeile">
    <w:name w:val="header"/>
    <w:basedOn w:val="Standard"/>
    <w:pPr>
      <w:tabs>
        <w:tab w:val="right" w:pos="9639"/>
      </w:tabs>
      <w:spacing w:before="0" w:after="120" w:line="240" w:lineRule="auto"/>
      <w:jc w:val="left"/>
    </w:pPr>
    <w:rPr>
      <w:sz w:val="18"/>
    </w:rPr>
  </w:style>
  <w:style w:type="paragraph" w:styleId="Index1">
    <w:name w:val="index 1"/>
    <w:basedOn w:val="Standard"/>
    <w:next w:val="Standard"/>
    <w:semiHidden/>
    <w:pPr>
      <w:tabs>
        <w:tab w:val="right" w:leader="dot" w:pos="3453"/>
      </w:tabs>
      <w:ind w:left="220" w:hanging="220"/>
      <w:jc w:val="left"/>
    </w:pPr>
    <w:rPr>
      <w:rFonts w:ascii="Palatino" w:hAnsi="Palatino"/>
      <w:sz w:val="20"/>
    </w:rPr>
  </w:style>
  <w:style w:type="paragraph" w:customStyle="1" w:styleId="Basis-Index">
    <w:name w:val="Basis-Index"/>
    <w:basedOn w:val="Standard"/>
    <w:pPr>
      <w:ind w:hanging="720"/>
    </w:pPr>
  </w:style>
  <w:style w:type="paragraph" w:styleId="Index2">
    <w:name w:val="index 2"/>
    <w:basedOn w:val="Basis-Index"/>
    <w:semiHidden/>
    <w:pPr>
      <w:ind w:left="1080"/>
    </w:pPr>
  </w:style>
  <w:style w:type="paragraph" w:styleId="Index3">
    <w:name w:val="index 3"/>
    <w:basedOn w:val="Basis-Index"/>
    <w:semiHidden/>
    <w:pPr>
      <w:ind w:left="1440"/>
    </w:pPr>
  </w:style>
  <w:style w:type="paragraph" w:styleId="Index4">
    <w:name w:val="index 4"/>
    <w:basedOn w:val="Basis-Index"/>
    <w:semiHidden/>
    <w:pPr>
      <w:ind w:left="1800"/>
    </w:pPr>
  </w:style>
  <w:style w:type="paragraph" w:styleId="Index5">
    <w:name w:val="index 5"/>
    <w:basedOn w:val="Basis-Index"/>
    <w:semiHidden/>
    <w:pPr>
      <w:ind w:left="2160"/>
    </w:pPr>
  </w:style>
  <w:style w:type="paragraph" w:styleId="Index6">
    <w:name w:val="index 6"/>
    <w:basedOn w:val="Basis-Index"/>
    <w:semiHidden/>
    <w:pPr>
      <w:ind w:left="2520"/>
    </w:pPr>
  </w:style>
  <w:style w:type="paragraph" w:styleId="Index7">
    <w:name w:val="index 7"/>
    <w:basedOn w:val="Basis-Index"/>
    <w:semiHidden/>
    <w:pPr>
      <w:ind w:left="2880"/>
    </w:pPr>
  </w:style>
  <w:style w:type="paragraph" w:styleId="Index8">
    <w:name w:val="index 8"/>
    <w:basedOn w:val="Basis-Index"/>
    <w:semiHidden/>
    <w:pPr>
      <w:ind w:left="3240"/>
    </w:pPr>
  </w:style>
  <w:style w:type="paragraph" w:styleId="Index9">
    <w:name w:val="index 9"/>
    <w:basedOn w:val="Basis-Index"/>
    <w:semiHidden/>
    <w:pPr>
      <w:ind w:left="3600"/>
    </w:pPr>
  </w:style>
  <w:style w:type="paragraph" w:styleId="Indexberschrift">
    <w:name w:val="index heading"/>
    <w:basedOn w:val="Standard"/>
    <w:next w:val="Index1"/>
    <w:semiHidden/>
    <w:pPr>
      <w:keepNext/>
      <w:spacing w:before="120" w:after="120"/>
      <w:jc w:val="left"/>
    </w:pPr>
    <w:rPr>
      <w:rFonts w:ascii="Palatino" w:hAnsi="Palatino"/>
      <w:b/>
      <w:i/>
      <w:sz w:val="20"/>
    </w:rPr>
  </w:style>
  <w:style w:type="paragraph" w:customStyle="1" w:styleId="berschriftAbschnitt">
    <w:name w:val="Überschrift Abschnitt"/>
    <w:basedOn w:val="Basis-berschrift"/>
    <w:pPr>
      <w:spacing w:before="240" w:after="240"/>
      <w:jc w:val="center"/>
    </w:pPr>
  </w:style>
  <w:style w:type="character" w:customStyle="1" w:styleId="Einleitung">
    <w:name w:val="Einleitung"/>
    <w:rPr>
      <w:b/>
      <w:i/>
    </w:rPr>
  </w:style>
  <w:style w:type="character" w:styleId="Zeilennummer">
    <w:name w:val="line number"/>
    <w:rPr>
      <w:sz w:val="18"/>
    </w:rPr>
  </w:style>
  <w:style w:type="paragraph" w:styleId="Liste">
    <w:name w:val="List"/>
    <w:basedOn w:val="Textkrper"/>
    <w:pPr>
      <w:tabs>
        <w:tab w:val="left" w:pos="1440"/>
      </w:tabs>
      <w:spacing w:after="60"/>
      <w:ind w:left="1440" w:hanging="360"/>
    </w:pPr>
  </w:style>
  <w:style w:type="paragraph" w:styleId="Aufzhlungszeichen">
    <w:name w:val="List Bullet"/>
    <w:basedOn w:val="Liste"/>
    <w:pPr>
      <w:tabs>
        <w:tab w:val="clear" w:pos="1440"/>
      </w:tabs>
      <w:spacing w:after="120"/>
    </w:pPr>
  </w:style>
  <w:style w:type="paragraph" w:styleId="Listennummer">
    <w:name w:val="List Number"/>
    <w:basedOn w:val="Liste"/>
    <w:pPr>
      <w:tabs>
        <w:tab w:val="clear" w:pos="1440"/>
      </w:tabs>
      <w:spacing w:after="120"/>
    </w:pPr>
  </w:style>
  <w:style w:type="paragraph" w:styleId="Makrotext">
    <w:name w:val="macro"/>
    <w:basedOn w:val="Textkrper"/>
    <w:semiHidden/>
    <w:pPr>
      <w:spacing w:line="240" w:lineRule="auto"/>
    </w:pPr>
    <w:rPr>
      <w:rFonts w:ascii="Courier New" w:hAnsi="Courier New"/>
      <w:sz w:val="20"/>
    </w:rPr>
  </w:style>
  <w:style w:type="character" w:styleId="Seitenzahl">
    <w:name w:val="page number"/>
    <w:rPr>
      <w:rFonts w:ascii="Times New Roman" w:hAnsi="Times New Roman"/>
      <w:sz w:val="18"/>
    </w:rPr>
  </w:style>
  <w:style w:type="paragraph" w:customStyle="1" w:styleId="UnterberschriftTitelseite">
    <w:name w:val="Unterüberschrift Titelseite"/>
    <w:basedOn w:val="berschriftTitelseite"/>
    <w:next w:val="Textkrper"/>
    <w:pPr>
      <w:pBdr>
        <w:bottom w:val="none" w:sz="0" w:space="0" w:color="auto"/>
      </w:pBdr>
      <w:spacing w:before="360" w:after="480" w:line="360" w:lineRule="auto"/>
    </w:pPr>
    <w:rPr>
      <w:i/>
      <w:sz w:val="36"/>
    </w:rPr>
  </w:style>
  <w:style w:type="paragraph" w:customStyle="1" w:styleId="berschriftTitelseite">
    <w:name w:val="Überschrift Titelseite"/>
    <w:basedOn w:val="Basis-berschrift"/>
    <w:next w:val="UnterberschriftTitelseite"/>
    <w:pPr>
      <w:pBdr>
        <w:bottom w:val="single" w:sz="18" w:space="20" w:color="auto"/>
      </w:pBdr>
      <w:spacing w:before="840" w:after="840" w:line="480" w:lineRule="auto"/>
      <w:jc w:val="center"/>
    </w:pPr>
    <w:rPr>
      <w:sz w:val="56"/>
    </w:rPr>
  </w:style>
  <w:style w:type="character" w:customStyle="1" w:styleId="Hochgestellt">
    <w:name w:val="Hochgestellt"/>
    <w:rPr>
      <w:b/>
      <w:vertAlign w:val="superscript"/>
    </w:rPr>
  </w:style>
  <w:style w:type="paragraph" w:styleId="Rechtsgrundlagenverzeichnis">
    <w:name w:val="table of authorities"/>
    <w:basedOn w:val="Basis-Verzeichnis"/>
    <w:semiHidden/>
    <w:pPr>
      <w:ind w:left="360" w:right="0" w:hanging="360"/>
    </w:pPr>
  </w:style>
  <w:style w:type="paragraph" w:customStyle="1" w:styleId="Basis-Verzeichnis">
    <w:name w:val="Basis-Verzeichnis"/>
    <w:basedOn w:val="Standard"/>
    <w:pPr>
      <w:tabs>
        <w:tab w:val="right" w:leader="dot" w:pos="8640"/>
      </w:tabs>
      <w:spacing w:line="240" w:lineRule="auto"/>
      <w:ind w:right="1440"/>
    </w:pPr>
  </w:style>
  <w:style w:type="paragraph" w:styleId="Abbildungsverzeichnis">
    <w:name w:val="table of figures"/>
    <w:basedOn w:val="Basis-Verzeichnis"/>
    <w:semiHidden/>
    <w:pPr>
      <w:ind w:left="720" w:right="0" w:hanging="720"/>
    </w:pPr>
  </w:style>
  <w:style w:type="paragraph" w:styleId="RGV-berschrift">
    <w:name w:val="toa heading"/>
    <w:basedOn w:val="berschriftAbschnitt"/>
    <w:next w:val="Rechtsgrundlagenverzeichnis"/>
    <w:semiHidden/>
    <w:pPr>
      <w:spacing w:after="120"/>
    </w:pPr>
  </w:style>
  <w:style w:type="paragraph" w:styleId="Verzeichnis1">
    <w:name w:val="toc 1"/>
    <w:basedOn w:val="Standard"/>
    <w:next w:val="Standard"/>
    <w:uiPriority w:val="39"/>
    <w:pPr>
      <w:tabs>
        <w:tab w:val="left" w:pos="284"/>
        <w:tab w:val="right" w:pos="7627"/>
      </w:tabs>
      <w:spacing w:before="360"/>
      <w:ind w:left="284" w:hanging="284"/>
      <w:jc w:val="left"/>
    </w:pPr>
    <w:rPr>
      <w:b/>
    </w:rPr>
  </w:style>
  <w:style w:type="paragraph" w:styleId="Verzeichnis2">
    <w:name w:val="toc 2"/>
    <w:basedOn w:val="Standard"/>
    <w:next w:val="Standard"/>
    <w:uiPriority w:val="39"/>
    <w:pPr>
      <w:tabs>
        <w:tab w:val="left" w:pos="680"/>
        <w:tab w:val="right" w:leader="dot" w:pos="7627"/>
      </w:tabs>
      <w:spacing w:before="100"/>
      <w:ind w:left="964" w:hanging="680"/>
      <w:jc w:val="left"/>
    </w:pPr>
    <w:rPr>
      <w:sz w:val="20"/>
    </w:rPr>
  </w:style>
  <w:style w:type="paragraph" w:styleId="Verzeichnis3">
    <w:name w:val="toc 3"/>
    <w:basedOn w:val="Standard"/>
    <w:next w:val="Standard"/>
    <w:semiHidden/>
    <w:pPr>
      <w:tabs>
        <w:tab w:val="left" w:pos="1247"/>
        <w:tab w:val="right" w:leader="dot" w:pos="7627"/>
      </w:tabs>
      <w:ind w:left="1927" w:hanging="1247"/>
      <w:jc w:val="left"/>
    </w:pPr>
    <w:rPr>
      <w:sz w:val="20"/>
    </w:rPr>
  </w:style>
  <w:style w:type="paragraph" w:styleId="Verzeichnis4">
    <w:name w:val="toc 4"/>
    <w:basedOn w:val="Basis-Verzeichnis"/>
    <w:semiHidden/>
    <w:pPr>
      <w:ind w:left="1080"/>
    </w:pPr>
  </w:style>
  <w:style w:type="paragraph" w:styleId="Verzeichnis5">
    <w:name w:val="toc 5"/>
    <w:basedOn w:val="Basis-Verzeichnis"/>
    <w:semiHidden/>
    <w:pPr>
      <w:ind w:left="1440"/>
    </w:pPr>
  </w:style>
  <w:style w:type="paragraph" w:styleId="Verzeichnis6">
    <w:name w:val="toc 6"/>
    <w:basedOn w:val="Basis-Verzeichnis"/>
    <w:semiHidden/>
    <w:pPr>
      <w:ind w:left="1800"/>
    </w:pPr>
  </w:style>
  <w:style w:type="paragraph" w:styleId="Verzeichnis7">
    <w:name w:val="toc 7"/>
    <w:basedOn w:val="Basis-Verzeichnis"/>
    <w:semiHidden/>
    <w:pPr>
      <w:ind w:left="2160"/>
    </w:pPr>
  </w:style>
  <w:style w:type="paragraph" w:styleId="Verzeichnis8">
    <w:name w:val="toc 8"/>
    <w:basedOn w:val="Basis-Verzeichnis"/>
    <w:semiHidden/>
    <w:pPr>
      <w:ind w:left="2520"/>
    </w:pPr>
  </w:style>
  <w:style w:type="paragraph" w:styleId="Verzeichnis9">
    <w:name w:val="toc 9"/>
    <w:basedOn w:val="Basis-Verzeichnis"/>
    <w:semiHidden/>
    <w:pPr>
      <w:ind w:left="2880"/>
    </w:pPr>
  </w:style>
  <w:style w:type="paragraph" w:customStyle="1" w:styleId="ZuHndenvon">
    <w:name w:val="Zu Händen von"/>
    <w:basedOn w:val="Textkrper"/>
    <w:pPr>
      <w:spacing w:after="60"/>
    </w:pPr>
    <w:rPr>
      <w:i/>
    </w:rPr>
  </w:style>
  <w:style w:type="paragraph" w:customStyle="1" w:styleId="NumerierungEnde">
    <w:name w:val="Numerierung Ende"/>
    <w:basedOn w:val="Listennummer"/>
    <w:next w:val="Textkrper"/>
    <w:pPr>
      <w:spacing w:after="240"/>
    </w:pPr>
  </w:style>
  <w:style w:type="paragraph" w:customStyle="1" w:styleId="NumerierungAnfang">
    <w:name w:val="Numerierung Anfang"/>
    <w:basedOn w:val="Listennummer"/>
    <w:next w:val="Listennummer"/>
    <w:pPr>
      <w:spacing w:before="60"/>
    </w:pPr>
  </w:style>
  <w:style w:type="paragraph" w:customStyle="1" w:styleId="Betreff">
    <w:name w:val="Betreff"/>
    <w:basedOn w:val="Textkrper"/>
    <w:next w:val="Textkrper"/>
    <w:rPr>
      <w:b/>
      <w:i/>
    </w:rPr>
  </w:style>
  <w:style w:type="paragraph" w:customStyle="1" w:styleId="TeilBeschriftung">
    <w:name w:val="Teil Beschriftung"/>
    <w:basedOn w:val="Basis-berschrift"/>
    <w:next w:val="TeilTitel"/>
    <w:pPr>
      <w:spacing w:before="480" w:after="0" w:line="240" w:lineRule="auto"/>
      <w:jc w:val="center"/>
    </w:pPr>
    <w:rPr>
      <w:caps/>
    </w:rPr>
  </w:style>
  <w:style w:type="paragraph" w:customStyle="1" w:styleId="TeilTitel">
    <w:name w:val="Teil Titel"/>
    <w:basedOn w:val="Basis-berschrift"/>
    <w:next w:val="TeilUntertite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TeilUntertitel">
    <w:name w:val="Teil Untertitel"/>
    <w:basedOn w:val="TeilTitel"/>
    <w:next w:val="berschrift1"/>
    <w:pPr>
      <w:pBdr>
        <w:bottom w:val="none" w:sz="0" w:space="0" w:color="auto"/>
      </w:pBdr>
      <w:spacing w:before="0" w:after="480" w:line="240" w:lineRule="auto"/>
    </w:pPr>
    <w:rPr>
      <w:b w:val="0"/>
      <w:i/>
      <w:caps w:val="0"/>
      <w:sz w:val="24"/>
    </w:rPr>
  </w:style>
  <w:style w:type="paragraph" w:customStyle="1" w:styleId="BlockzitatAnfang">
    <w:name w:val="Blockzitat Anfang"/>
    <w:basedOn w:val="Blockzitat"/>
    <w:next w:val="Blockzitat"/>
    <w:pPr>
      <w:spacing w:before="60"/>
    </w:pPr>
  </w:style>
  <w:style w:type="paragraph" w:customStyle="1" w:styleId="BlockzitatEnde">
    <w:name w:val="Blockzitat Ende"/>
    <w:basedOn w:val="Blockzitat"/>
    <w:next w:val="Textkrper"/>
    <w:pPr>
      <w:spacing w:after="240"/>
    </w:pPr>
  </w:style>
  <w:style w:type="paragraph" w:customStyle="1" w:styleId="FuzeileErste">
    <w:name w:val="Fußzeile Erste"/>
    <w:basedOn w:val="Fuzeile"/>
    <w:pPr>
      <w:jc w:val="center"/>
    </w:pPr>
  </w:style>
  <w:style w:type="paragraph" w:customStyle="1" w:styleId="Fuzeilegerade">
    <w:name w:val="Fußzeile gerade"/>
    <w:basedOn w:val="Fuzeile"/>
  </w:style>
  <w:style w:type="paragraph" w:customStyle="1" w:styleId="Fuzeileungerade">
    <w:name w:val="Fußzeile ungerade"/>
    <w:basedOn w:val="Fuzeile"/>
    <w:pPr>
      <w:tabs>
        <w:tab w:val="right" w:pos="0"/>
      </w:tabs>
      <w:jc w:val="right"/>
    </w:pPr>
  </w:style>
  <w:style w:type="paragraph" w:customStyle="1" w:styleId="KopfzeileErste">
    <w:name w:val="Kopfzeile Erste"/>
    <w:basedOn w:val="Kopfzeile"/>
    <w:pPr>
      <w:jc w:val="center"/>
    </w:pPr>
  </w:style>
  <w:style w:type="paragraph" w:customStyle="1" w:styleId="Kopfzeilegerade">
    <w:name w:val="Kopfzeile gerade"/>
    <w:basedOn w:val="Kopfzeile"/>
  </w:style>
  <w:style w:type="paragraph" w:customStyle="1" w:styleId="Kopfzeileungerade">
    <w:name w:val="Kopfzeile ungerade"/>
    <w:basedOn w:val="Kopfzeile"/>
    <w:pPr>
      <w:spacing w:after="800" w:line="300" w:lineRule="atLeast"/>
      <w:ind w:right="-1985"/>
    </w:pPr>
  </w:style>
  <w:style w:type="paragraph" w:customStyle="1" w:styleId="ListeAnfang">
    <w:name w:val="Liste Anfang"/>
    <w:basedOn w:val="Liste"/>
    <w:next w:val="Liste"/>
    <w:pPr>
      <w:spacing w:before="60"/>
    </w:pPr>
  </w:style>
  <w:style w:type="paragraph" w:customStyle="1" w:styleId="ListeEnde">
    <w:name w:val="Liste Ende"/>
    <w:basedOn w:val="Liste"/>
    <w:next w:val="Textkrper"/>
    <w:pPr>
      <w:spacing w:after="240"/>
    </w:pPr>
  </w:style>
  <w:style w:type="paragraph" w:customStyle="1" w:styleId="Kapitelbezeichnung">
    <w:name w:val="Kapitelbezeichnung"/>
    <w:basedOn w:val="Basis-berschrift"/>
    <w:next w:val="Kapitelberschrift"/>
    <w:pPr>
      <w:spacing w:before="480" w:after="0" w:line="480" w:lineRule="exact"/>
      <w:jc w:val="center"/>
    </w:pPr>
  </w:style>
  <w:style w:type="paragraph" w:customStyle="1" w:styleId="Kapitelberschrift">
    <w:name w:val="Kapitelüberschrift"/>
    <w:basedOn w:val="Basis-berschrift"/>
    <w:next w:val="Kapitelunterberschrift"/>
    <w:pPr>
      <w:spacing w:before="480" w:after="240" w:line="480" w:lineRule="exact"/>
      <w:jc w:val="center"/>
    </w:pPr>
    <w:rPr>
      <w:sz w:val="36"/>
    </w:rPr>
  </w:style>
  <w:style w:type="paragraph" w:customStyle="1" w:styleId="Kapitelunterberschrift">
    <w:name w:val="Kapitelunterüberschrift"/>
    <w:basedOn w:val="Kapitelberschrift"/>
    <w:next w:val="Textkrper"/>
    <w:pPr>
      <w:spacing w:before="0" w:after="480" w:line="240" w:lineRule="auto"/>
    </w:pPr>
    <w:rPr>
      <w:i/>
      <w:sz w:val="24"/>
    </w:rPr>
  </w:style>
  <w:style w:type="paragraph" w:styleId="Textkrper-Zeileneinzug">
    <w:name w:val="Body Text Indent"/>
    <w:basedOn w:val="Textkrper"/>
    <w:pPr>
      <w:ind w:left="1080"/>
    </w:pPr>
  </w:style>
  <w:style w:type="paragraph" w:styleId="Untertitel">
    <w:name w:val="Subtitle"/>
    <w:basedOn w:val="Titel"/>
    <w:next w:val="TeilUntertitel"/>
    <w:qFormat/>
    <w:pPr>
      <w:spacing w:before="0" w:line="240" w:lineRule="auto"/>
    </w:pPr>
    <w:rPr>
      <w:b w:val="0"/>
      <w:i/>
      <w:sz w:val="28"/>
    </w:rPr>
  </w:style>
  <w:style w:type="paragraph" w:styleId="Titel">
    <w:name w:val="Title"/>
    <w:basedOn w:val="Basis-berschrift"/>
    <w:next w:val="Untertitel"/>
    <w:qFormat/>
    <w:pPr>
      <w:spacing w:after="240" w:line="560" w:lineRule="exact"/>
      <w:jc w:val="center"/>
    </w:pPr>
    <w:rPr>
      <w:rFonts w:ascii="Arial" w:hAnsi="Arial"/>
      <w:sz w:val="40"/>
    </w:rPr>
  </w:style>
  <w:style w:type="paragraph" w:styleId="Listennummer5">
    <w:name w:val="List Number 5"/>
    <w:basedOn w:val="Listennummer"/>
    <w:pPr>
      <w:ind w:left="2880"/>
    </w:pPr>
  </w:style>
  <w:style w:type="paragraph" w:styleId="Listennummer4">
    <w:name w:val="List Number 4"/>
    <w:basedOn w:val="Listennummer"/>
    <w:pPr>
      <w:ind w:left="2520"/>
    </w:pPr>
  </w:style>
  <w:style w:type="paragraph" w:styleId="Listennummer3">
    <w:name w:val="List Number 3"/>
    <w:basedOn w:val="Listennummer"/>
    <w:pPr>
      <w:ind w:left="2160"/>
    </w:pPr>
  </w:style>
  <w:style w:type="paragraph" w:styleId="Aufzhlungszeichen5">
    <w:name w:val="List Bullet 5"/>
    <w:basedOn w:val="Aufzhlungszeichen"/>
    <w:pPr>
      <w:ind w:left="2880"/>
    </w:pPr>
  </w:style>
  <w:style w:type="paragraph" w:styleId="Aufzhlungszeichen4">
    <w:name w:val="List Bullet 4"/>
    <w:basedOn w:val="Aufzhlungszeichen"/>
    <w:pPr>
      <w:ind w:left="2520"/>
    </w:pPr>
  </w:style>
  <w:style w:type="paragraph" w:styleId="Aufzhlungszeichen3">
    <w:name w:val="List Bullet 3"/>
    <w:basedOn w:val="Aufzhlungszeichen"/>
    <w:pPr>
      <w:ind w:left="2160"/>
    </w:pPr>
  </w:style>
  <w:style w:type="paragraph" w:styleId="Aufzhlungszeichen2">
    <w:name w:val="List Bullet 2"/>
    <w:basedOn w:val="Aufzhlungszeichen"/>
    <w:pPr>
      <w:ind w:left="1800"/>
    </w:pPr>
  </w:style>
  <w:style w:type="paragraph" w:styleId="Liste5">
    <w:name w:val="List 5"/>
    <w:basedOn w:val="Liste"/>
    <w:pPr>
      <w:tabs>
        <w:tab w:val="clear" w:pos="1440"/>
        <w:tab w:val="left" w:pos="2880"/>
      </w:tabs>
      <w:ind w:left="2880"/>
    </w:pPr>
  </w:style>
  <w:style w:type="paragraph" w:styleId="Liste4">
    <w:name w:val="List 4"/>
    <w:basedOn w:val="Liste"/>
    <w:pPr>
      <w:tabs>
        <w:tab w:val="clear" w:pos="1440"/>
        <w:tab w:val="left" w:pos="2520"/>
      </w:tabs>
      <w:ind w:left="2520"/>
    </w:pPr>
  </w:style>
  <w:style w:type="paragraph" w:styleId="Liste3">
    <w:name w:val="List 3"/>
    <w:basedOn w:val="Liste"/>
    <w:pPr>
      <w:tabs>
        <w:tab w:val="clear" w:pos="1440"/>
        <w:tab w:val="left" w:pos="2160"/>
      </w:tabs>
      <w:ind w:left="2160"/>
    </w:pPr>
  </w:style>
  <w:style w:type="paragraph" w:styleId="Liste2">
    <w:name w:val="List 2"/>
    <w:basedOn w:val="Liste"/>
    <w:pPr>
      <w:tabs>
        <w:tab w:val="clear" w:pos="1440"/>
        <w:tab w:val="left" w:pos="1800"/>
      </w:tabs>
      <w:ind w:left="1800"/>
    </w:pPr>
  </w:style>
  <w:style w:type="character" w:styleId="Hervorhebung">
    <w:name w:val="Emphasis"/>
    <w:qFormat/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Basis-Funote"/>
    <w:semiHidden/>
    <w:pPr>
      <w:spacing w:after="120"/>
    </w:pPr>
  </w:style>
  <w:style w:type="paragraph" w:styleId="Listennummer2">
    <w:name w:val="List Number 2"/>
    <w:basedOn w:val="Listennummer"/>
    <w:pPr>
      <w:ind w:left="1800"/>
    </w:pPr>
  </w:style>
  <w:style w:type="paragraph" w:styleId="Listenfortsetzung">
    <w:name w:val="List Continue"/>
    <w:basedOn w:val="Liste"/>
    <w:pPr>
      <w:tabs>
        <w:tab w:val="clear" w:pos="1440"/>
      </w:tabs>
      <w:spacing w:after="120"/>
      <w:ind w:firstLine="0"/>
    </w:pPr>
  </w:style>
  <w:style w:type="paragraph" w:styleId="Listenfortsetzung2">
    <w:name w:val="List Continue 2"/>
    <w:basedOn w:val="Listenfortsetzung"/>
    <w:pPr>
      <w:ind w:left="1800"/>
    </w:pPr>
  </w:style>
  <w:style w:type="paragraph" w:styleId="Listenfortsetzung3">
    <w:name w:val="List Continue 3"/>
    <w:basedOn w:val="Listenfortsetzung"/>
    <w:pPr>
      <w:ind w:left="2160"/>
    </w:pPr>
  </w:style>
  <w:style w:type="paragraph" w:styleId="Listenfortsetzung4">
    <w:name w:val="List Continue 4"/>
    <w:basedOn w:val="Listenfortsetzung"/>
    <w:pPr>
      <w:ind w:left="2520"/>
    </w:pPr>
  </w:style>
  <w:style w:type="paragraph" w:styleId="Listenfortsetzung5">
    <w:name w:val="List Continue 5"/>
    <w:basedOn w:val="Listenfortsetzung"/>
    <w:pPr>
      <w:ind w:left="2880"/>
    </w:pPr>
  </w:style>
  <w:style w:type="paragraph" w:styleId="Standardeinzug">
    <w:name w:val="Normal Indent"/>
    <w:basedOn w:val="Standard"/>
    <w:pPr>
      <w:ind w:left="1080"/>
    </w:pPr>
  </w:style>
  <w:style w:type="paragraph" w:customStyle="1" w:styleId="Abstract">
    <w:name w:val="Abstract"/>
    <w:basedOn w:val="Textkrper"/>
    <w:next w:val="berschrift1"/>
    <w:pPr>
      <w:spacing w:before="240" w:after="240"/>
      <w:ind w:left="1701" w:right="1701"/>
    </w:pPr>
    <w:rPr>
      <w:sz w:val="20"/>
    </w:rPr>
  </w:style>
  <w:style w:type="paragraph" w:customStyle="1" w:styleId="AbbText">
    <w:name w:val="AbbText"/>
    <w:basedOn w:val="Standard"/>
    <w:pPr>
      <w:spacing w:before="180" w:line="480" w:lineRule="auto"/>
      <w:jc w:val="center"/>
    </w:pPr>
    <w:rPr>
      <w:b/>
      <w:sz w:val="18"/>
    </w:rPr>
  </w:style>
  <w:style w:type="paragraph" w:customStyle="1" w:styleId="AufgabeGlossar">
    <w:name w:val="Aufgabe/Glossar"/>
    <w:basedOn w:val="Standard"/>
    <w:next w:val="Standard"/>
    <w:pPr>
      <w:spacing w:before="400" w:after="100"/>
    </w:pPr>
    <w:rPr>
      <w:b/>
    </w:rPr>
  </w:style>
  <w:style w:type="paragraph" w:customStyle="1" w:styleId="Bleistift">
    <w:name w:val="Bleistift"/>
    <w:basedOn w:val="Standard"/>
    <w:pPr>
      <w:tabs>
        <w:tab w:val="center" w:pos="4819"/>
        <w:tab w:val="right" w:pos="9071"/>
      </w:tabs>
      <w:jc w:val="left"/>
    </w:pPr>
    <w:rPr>
      <w:rFonts w:ascii="Wingdings" w:hAnsi="Wingdings"/>
      <w:sz w:val="60"/>
    </w:rPr>
  </w:style>
  <w:style w:type="paragraph" w:customStyle="1" w:styleId="Hand">
    <w:name w:val="Hand"/>
    <w:basedOn w:val="Standard"/>
    <w:pPr>
      <w:jc w:val="left"/>
    </w:pPr>
    <w:rPr>
      <w:rFonts w:ascii="Wingdings" w:hAnsi="Wingdings"/>
      <w:sz w:val="60"/>
    </w:rPr>
  </w:style>
  <w:style w:type="character" w:customStyle="1" w:styleId="Hervorheben">
    <w:name w:val="Hervorheben"/>
    <w:rPr>
      <w:rFonts w:ascii="Times New Roman" w:hAnsi="Times New Roman"/>
      <w:i/>
      <w:sz w:val="24"/>
    </w:rPr>
  </w:style>
  <w:style w:type="paragraph" w:customStyle="1" w:styleId="Marginalie">
    <w:name w:val="Marginalie"/>
    <w:basedOn w:val="Standard"/>
    <w:pPr>
      <w:framePr w:w="1701" w:hSpace="284" w:wrap="around" w:vAnchor="text" w:hAnchor="page" w:xAlign="right" w:y="1"/>
      <w:spacing w:before="80" w:after="0" w:line="240" w:lineRule="auto"/>
      <w:jc w:val="left"/>
    </w:pPr>
    <w:rPr>
      <w:b/>
      <w:sz w:val="18"/>
    </w:rPr>
  </w:style>
  <w:style w:type="paragraph" w:customStyle="1" w:styleId="ProgrAlgor">
    <w:name w:val="Progr/Algor"/>
    <w:basedOn w:val="Standard"/>
    <w:pPr>
      <w:tabs>
        <w:tab w:val="left" w:pos="397"/>
      </w:tabs>
      <w:spacing w:before="120" w:after="120" w:line="240" w:lineRule="auto"/>
      <w:jc w:val="left"/>
    </w:pPr>
    <w:rPr>
      <w:rFonts w:ascii="Courier New" w:hAnsi="Courier New"/>
      <w:sz w:val="22"/>
    </w:rPr>
  </w:style>
  <w:style w:type="paragraph" w:customStyle="1" w:styleId="bungsaufgaben">
    <w:name w:val="Übungsaufgaben"/>
    <w:basedOn w:val="Standard"/>
    <w:pPr>
      <w:pageBreakBefore/>
      <w:spacing w:before="220" w:after="220" w:line="480" w:lineRule="auto"/>
    </w:p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ind w:left="227" w:right="227"/>
    </w:pPr>
  </w:style>
  <w:style w:type="paragraph" w:customStyle="1" w:styleId="Kontrollfrage">
    <w:name w:val="Kontrollfrage"/>
    <w:basedOn w:val="Standard"/>
    <w:pPr>
      <w:numPr>
        <w:numId w:val="6"/>
      </w:numPr>
      <w:spacing w:before="100" w:line="480" w:lineRule="auto"/>
    </w:pPr>
  </w:style>
  <w:style w:type="paragraph" w:customStyle="1" w:styleId="Literatur">
    <w:name w:val="Literatur"/>
    <w:basedOn w:val="Standard"/>
    <w:pPr>
      <w:spacing w:line="480" w:lineRule="auto"/>
    </w:pPr>
  </w:style>
  <w:style w:type="paragraph" w:customStyle="1" w:styleId="Rechnung">
    <w:name w:val="Rechnung"/>
    <w:basedOn w:val="Standard"/>
    <w:pPr>
      <w:spacing w:before="120" w:after="120" w:line="480" w:lineRule="auto"/>
      <w:ind w:left="794" w:right="510"/>
      <w:jc w:val="left"/>
    </w:pPr>
    <w:rPr>
      <w:i/>
      <w:sz w:val="28"/>
    </w:rPr>
  </w:style>
  <w:style w:type="paragraph" w:customStyle="1" w:styleId="Beweis">
    <w:name w:val="Beweis"/>
    <w:basedOn w:val="Standardeinzug"/>
    <w:pPr>
      <w:spacing w:before="120" w:after="120" w:line="360" w:lineRule="auto"/>
      <w:ind w:left="397" w:right="397"/>
    </w:pPr>
  </w:style>
  <w:style w:type="paragraph" w:customStyle="1" w:styleId="Buch">
    <w:name w:val="Buch"/>
    <w:basedOn w:val="Bleistift"/>
    <w:rPr>
      <w:sz w:val="48"/>
    </w:rPr>
  </w:style>
  <w:style w:type="paragraph" w:customStyle="1" w:styleId="berschriftAnhang">
    <w:name w:val="Überschrift Anhang"/>
    <w:basedOn w:val="berschrift1"/>
    <w:next w:val="Standard"/>
    <w:pPr>
      <w:outlineLvl w:val="9"/>
    </w:pPr>
  </w:style>
  <w:style w:type="paragraph" w:customStyle="1" w:styleId="bungsaufgabenEinzug">
    <w:name w:val="Übungsaufgaben Einzug"/>
    <w:basedOn w:val="bungsaufgaben"/>
    <w:pPr>
      <w:spacing w:before="240" w:after="240"/>
      <w:ind w:left="510"/>
    </w:pPr>
  </w:style>
  <w:style w:type="paragraph" w:customStyle="1" w:styleId="Beispieleinzug">
    <w:name w:val="Beispieleinzug"/>
    <w:basedOn w:val="Standard"/>
    <w:pPr>
      <w:spacing w:before="120" w:after="120" w:line="480" w:lineRule="auto"/>
      <w:ind w:left="510"/>
    </w:pPr>
  </w:style>
  <w:style w:type="paragraph" w:customStyle="1" w:styleId="KontrollfrageEinzug">
    <w:name w:val="Kontrollfrage Einzug"/>
    <w:basedOn w:val="Kontrollfrage"/>
  </w:style>
  <w:style w:type="paragraph" w:customStyle="1" w:styleId="Abstractberschrift">
    <w:name w:val="Abstract Überschrift"/>
    <w:basedOn w:val="Abstract"/>
    <w:pPr>
      <w:jc w:val="center"/>
    </w:pPr>
  </w:style>
  <w:style w:type="paragraph" w:customStyle="1" w:styleId="Ziele">
    <w:name w:val="Ziele"/>
    <w:basedOn w:val="Literatur"/>
  </w:style>
  <w:style w:type="paragraph" w:customStyle="1" w:styleId="Zieleeinzug">
    <w:name w:val="Zieleeinzug"/>
    <w:basedOn w:val="Ziele"/>
    <w:pPr>
      <w:ind w:left="510"/>
    </w:pPr>
  </w:style>
  <w:style w:type="paragraph" w:customStyle="1" w:styleId="Literatureinzug">
    <w:name w:val="Literatureinzug"/>
    <w:basedOn w:val="Literatur"/>
    <w:pPr>
      <w:spacing w:before="100"/>
      <w:ind w:left="510"/>
    </w:pPr>
  </w:style>
  <w:style w:type="paragraph" w:customStyle="1" w:styleId="Funktionen">
    <w:name w:val="Funktionen"/>
    <w:basedOn w:val="Standard"/>
    <w:pPr>
      <w:numPr>
        <w:numId w:val="7"/>
      </w:numPr>
    </w:pPr>
  </w:style>
  <w:style w:type="paragraph" w:customStyle="1" w:styleId="Daten">
    <w:name w:val="Daten"/>
    <w:basedOn w:val="Standard"/>
    <w:pPr>
      <w:numPr>
        <w:numId w:val="12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69F6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de-AT" w:eastAsia="de-AT"/>
    </w:rPr>
  </w:style>
  <w:style w:type="character" w:styleId="Hyperlink">
    <w:name w:val="Hyperlink"/>
    <w:uiPriority w:val="99"/>
    <w:unhideWhenUsed/>
    <w:rsid w:val="008469F6"/>
    <w:rPr>
      <w:color w:val="0563C1"/>
      <w:u w:val="single"/>
    </w:rPr>
  </w:style>
  <w:style w:type="paragraph" w:customStyle="1" w:styleId="Default">
    <w:name w:val="Default"/>
    <w:rsid w:val="00023C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de-AT" w:eastAsia="de-AT"/>
    </w:rPr>
  </w:style>
  <w:style w:type="paragraph" w:styleId="Sprechblasentext">
    <w:name w:val="Balloon Text"/>
    <w:basedOn w:val="Standard"/>
    <w:link w:val="SprechblasentextZchn"/>
    <w:rsid w:val="00C716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1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lastenhef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5225D-3B50-4F78-AE90-F0E022AE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lastenheft</Template>
  <TotalTime>0</TotalTime>
  <Pages>9</Pages>
  <Words>1078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in der Stilart Aktuell</dc:title>
  <dc:creator>Helmut Vana</dc:creator>
  <cp:lastModifiedBy>Admin</cp:lastModifiedBy>
  <cp:revision>2</cp:revision>
  <cp:lastPrinted>2001-10-01T18:33:00Z</cp:lastPrinted>
  <dcterms:created xsi:type="dcterms:W3CDTF">2017-02-22T18:44:00Z</dcterms:created>
  <dcterms:modified xsi:type="dcterms:W3CDTF">2017-02-22T18:44:00Z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b Date">
    <vt:filetime>2017-02-15T23:00:00Z</vt:filetime>
  </property>
</Properties>
</file>